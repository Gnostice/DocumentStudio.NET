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17D32856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1A1D7DC1" w14:textId="77777777" w:rsidR="00692703" w:rsidRPr="00CF1A49" w:rsidRDefault="00BA61CD" w:rsidP="00913946">
            <w:pPr>
              <w:pStyle w:val="Title"/>
            </w:pPr>
            <w:r>
              <w:t>Pradeep</w:t>
            </w:r>
            <w:r w:rsidR="00692703" w:rsidRPr="00CF1A49">
              <w:t xml:space="preserve"> </w:t>
            </w:r>
            <w:r>
              <w:rPr>
                <w:rStyle w:val="IntenseEmphasis"/>
              </w:rPr>
              <w:t>Malage</w:t>
            </w:r>
          </w:p>
          <w:p w14:paraId="786E0763" w14:textId="77777777" w:rsidR="00692703" w:rsidRPr="00CF1A49" w:rsidRDefault="007D45A2" w:rsidP="00913946">
            <w:pPr>
              <w:pStyle w:val="ContactInfo"/>
              <w:contextualSpacing w:val="0"/>
            </w:pPr>
            <w:sdt>
              <w:sdtPr>
                <w:alias w:val="Enter address:"/>
                <w:tag w:val="Enter address:"/>
                <w:id w:val="352083995"/>
                <w:placeholder>
                  <w:docPart w:val="8B9F77C8FCD844738B3F3463983F2B82"/>
                </w:placeholder>
                <w:temporary/>
                <w:showingPlcHdr/>
                <w15:appearance w15:val="hidden"/>
              </w:sdtPr>
              <w:sdtEndPr/>
              <w:sdtContent>
                <w:r w:rsidR="00C57FC6" w:rsidRPr="00CF1A49">
                  <w:t>Address</w:t>
                </w:r>
              </w:sdtContent>
            </w:sdt>
            <w:r w:rsidR="00BA61CD">
              <w:t xml:space="preserve"> : #3808, 6</w:t>
            </w:r>
            <w:r w:rsidR="00BA61CD" w:rsidRPr="00BA61CD">
              <w:rPr>
                <w:vertAlign w:val="superscript"/>
              </w:rPr>
              <w:t>th</w:t>
            </w:r>
            <w:r w:rsidR="00BA61CD">
              <w:t xml:space="preserve"> Cross, Gayathri Nagar, Bangalore-21</w:t>
            </w:r>
          </w:p>
          <w:p w14:paraId="301E5C99" w14:textId="0F2777CD" w:rsidR="00692703" w:rsidRPr="00CF1A49" w:rsidRDefault="007D45A2" w:rsidP="00913946">
            <w:pPr>
              <w:pStyle w:val="ContactInfoEmphasis"/>
              <w:contextualSpacing w:val="0"/>
            </w:pPr>
            <w:sdt>
              <w:sdtPr>
                <w:alias w:val="Enter email:"/>
                <w:tag w:val="Enter email:"/>
                <w:id w:val="1154873695"/>
                <w:placeholder>
                  <w:docPart w:val="D975D171897D46E8AD1CE905FE10220F"/>
                </w:placeholder>
                <w:temporary/>
                <w:showingPlcHdr/>
                <w15:appearance w15:val="hidden"/>
              </w:sdtPr>
              <w:sdtEndPr/>
              <w:sdtContent>
                <w:r w:rsidR="00C57FC6" w:rsidRPr="00CF1A49">
                  <w:t>Email</w:t>
                </w:r>
              </w:sdtContent>
            </w:sdt>
            <w:r w:rsidR="00BA61CD">
              <w:t>: pradipmalge@gmail.com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E36A96F263704C138E5BF9582E409F18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 w:rsidR="00BA61CD">
              <w:t>Mobile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759871761"/>
                <w:placeholder>
                  <w:docPart w:val="DF0B82E5B6AE42289F667E5396CC30F0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 w:rsidR="00BA61CD">
              <w:t>+91-9731812385, +91-</w:t>
            </w:r>
            <w:r w:rsidR="0065547B">
              <w:t>9110461514</w:t>
            </w:r>
          </w:p>
        </w:tc>
      </w:tr>
      <w:tr w:rsidR="009571D8" w:rsidRPr="00CF1A49" w14:paraId="307D70DB" w14:textId="77777777" w:rsidTr="00692703">
        <w:tc>
          <w:tcPr>
            <w:tcW w:w="9360" w:type="dxa"/>
            <w:tcMar>
              <w:top w:w="432" w:type="dxa"/>
            </w:tcMar>
          </w:tcPr>
          <w:p w14:paraId="1ABF1B0D" w14:textId="77777777" w:rsidR="001755A8" w:rsidRPr="00CF1A49" w:rsidRDefault="00BA61CD" w:rsidP="00913946">
            <w:pPr>
              <w:contextualSpacing w:val="0"/>
            </w:pPr>
            <w:r>
              <w:t>Obtain a challenging leadership position applying creative problem solving and lean management skills with a growing company to achieve optimum utilization of its resources and maximum profits</w:t>
            </w:r>
          </w:p>
        </w:tc>
      </w:tr>
    </w:tbl>
    <w:p w14:paraId="575F3EB3" w14:textId="77777777" w:rsidR="00BA61CD" w:rsidRPr="00CF1A49" w:rsidRDefault="00BA61CD" w:rsidP="00BA61CD">
      <w:pPr>
        <w:pStyle w:val="Heading1"/>
      </w:pPr>
      <w:r>
        <w:t>Professional Summary</w:t>
      </w:r>
    </w:p>
    <w:tbl>
      <w:tblPr>
        <w:tblStyle w:val="TableGrid"/>
        <w:tblW w:w="5112" w:type="pct"/>
        <w:tblInd w:w="72" w:type="dxa"/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570"/>
      </w:tblGrid>
      <w:tr w:rsidR="00BA61CD" w:rsidRPr="00CF1A49" w14:paraId="7E132CBF" w14:textId="77777777" w:rsidTr="00E71806">
        <w:trPr>
          <w:trHeight w:val="4873"/>
        </w:trPr>
        <w:tc>
          <w:tcPr>
            <w:tcW w:w="9570" w:type="dxa"/>
          </w:tcPr>
          <w:p w14:paraId="7BF53B41" w14:textId="77777777" w:rsidR="00BA61CD" w:rsidRPr="00DC1993" w:rsidRDefault="00BA61CD" w:rsidP="000D31C9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 w:rsidRPr="00DC1993">
              <w:rPr>
                <w:highlight w:val="white"/>
              </w:rPr>
              <w:t>Outstanding </w:t>
            </w:r>
            <w:r w:rsidRPr="00144A85">
              <w:rPr>
                <w:b/>
                <w:color w:val="000000"/>
                <w:highlight w:val="white"/>
              </w:rPr>
              <w:t>.</w:t>
            </w:r>
            <w:r w:rsidRPr="00133AB1">
              <w:rPr>
                <w:b/>
              </w:rPr>
              <w:t>NET</w:t>
            </w:r>
            <w:r w:rsidRPr="00144A85">
              <w:rPr>
                <w:b/>
              </w:rPr>
              <w:t xml:space="preserve"> Full-Stack Developer</w:t>
            </w:r>
            <w:r w:rsidRPr="00DC1993">
              <w:t> with proven expertise in all phases of SDLC.</w:t>
            </w:r>
          </w:p>
          <w:p w14:paraId="09EF31D7" w14:textId="3F85AFC1" w:rsidR="00BA61CD" w:rsidRPr="00DC1993" w:rsidRDefault="00BA61CD" w:rsidP="000D31C9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 w:rsidRPr="00DC1993">
              <w:t>Worked in </w:t>
            </w:r>
            <w:r w:rsidRPr="00A10AC8">
              <w:rPr>
                <w:bCs/>
              </w:rPr>
              <w:t>Agile Scrum</w:t>
            </w:r>
            <w:r w:rsidRPr="00DC1993">
              <w:t> methodology and delivered accepted functionality in each sprint</w:t>
            </w:r>
            <w:r w:rsidR="000D31C9">
              <w:t>.</w:t>
            </w:r>
          </w:p>
          <w:p w14:paraId="18178064" w14:textId="77777777" w:rsidR="00BA61CD" w:rsidRPr="00DC1993" w:rsidRDefault="00BA61CD" w:rsidP="000D31C9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 w:rsidRPr="00DC1993">
              <w:t xml:space="preserve">Working as a </w:t>
            </w:r>
            <w:r w:rsidRPr="002B58D0">
              <w:rPr>
                <w:b/>
              </w:rPr>
              <w:t>Lead Engineer</w:t>
            </w:r>
            <w:r w:rsidRPr="00DC1993">
              <w:t xml:space="preserve"> at </w:t>
            </w:r>
            <w:proofErr w:type="spellStart"/>
            <w:r w:rsidRPr="002B58D0">
              <w:rPr>
                <w:b/>
              </w:rPr>
              <w:t>Gnostice</w:t>
            </w:r>
            <w:proofErr w:type="spellEnd"/>
            <w:r w:rsidRPr="002B58D0">
              <w:rPr>
                <w:b/>
              </w:rPr>
              <w:t xml:space="preserve"> Information Technologies Pvt. Ltd</w:t>
            </w:r>
            <w:r w:rsidRPr="00DC1993">
              <w:t>, Bangalore from December 2011 to till date.</w:t>
            </w:r>
          </w:p>
          <w:p w14:paraId="58A5350C" w14:textId="0DCB4A55" w:rsidR="00BA61CD" w:rsidRPr="00DC1993" w:rsidRDefault="00BA61CD" w:rsidP="000D31C9">
            <w:pPr>
              <w:numPr>
                <w:ilvl w:val="0"/>
                <w:numId w:val="14"/>
              </w:numPr>
              <w:jc w:val="both"/>
            </w:pPr>
            <w:r w:rsidRPr="00DC1993">
              <w:t xml:space="preserve">Over </w:t>
            </w:r>
            <w:r w:rsidR="00A10AC8" w:rsidRPr="00A10AC8">
              <w:rPr>
                <w:b/>
                <w:bCs/>
              </w:rPr>
              <w:t>9</w:t>
            </w:r>
            <w:r w:rsidRPr="00144A85">
              <w:rPr>
                <w:b/>
              </w:rPr>
              <w:t>+ years</w:t>
            </w:r>
            <w:r w:rsidRPr="00DC1993">
              <w:t xml:space="preserve"> of experience in </w:t>
            </w:r>
            <w:r w:rsidR="000D31C9">
              <w:t xml:space="preserve">requirement analysis, </w:t>
            </w:r>
            <w:r w:rsidRPr="00DC1993">
              <w:rPr>
                <w:highlight w:val="white"/>
              </w:rPr>
              <w:t xml:space="preserve">designing, </w:t>
            </w:r>
            <w:r w:rsidR="000D31C9">
              <w:rPr>
                <w:highlight w:val="white"/>
              </w:rPr>
              <w:t>coding</w:t>
            </w:r>
            <w:r w:rsidRPr="00DC1993">
              <w:rPr>
                <w:highlight w:val="white"/>
              </w:rPr>
              <w:t>,</w:t>
            </w:r>
            <w:r w:rsidR="000D31C9">
              <w:rPr>
                <w:highlight w:val="white"/>
              </w:rPr>
              <w:t xml:space="preserve"> testing</w:t>
            </w:r>
            <w:r w:rsidRPr="00DC1993">
              <w:rPr>
                <w:highlight w:val="white"/>
              </w:rPr>
              <w:t xml:space="preserve"> and </w:t>
            </w:r>
            <w:r w:rsidR="000D31C9">
              <w:rPr>
                <w:highlight w:val="white"/>
              </w:rPr>
              <w:t>debugging</w:t>
            </w:r>
            <w:r w:rsidRPr="00DC1993">
              <w:rPr>
                <w:highlight w:val="white"/>
              </w:rPr>
              <w:t xml:space="preserve"> n - Tier</w:t>
            </w:r>
            <w:r w:rsidRPr="00DC1993">
              <w:t xml:space="preserve"> .NET Applications.</w:t>
            </w:r>
          </w:p>
          <w:p w14:paraId="54F0FA74" w14:textId="6B4CC763" w:rsidR="00BA61CD" w:rsidRPr="00C9107F" w:rsidRDefault="00BA61CD" w:rsidP="000D31C9">
            <w:pPr>
              <w:numPr>
                <w:ilvl w:val="0"/>
                <w:numId w:val="14"/>
              </w:numPr>
              <w:jc w:val="both"/>
            </w:pPr>
            <w:r w:rsidRPr="00DC1993">
              <w:t xml:space="preserve">Experience in developing </w:t>
            </w:r>
            <w:r w:rsidRPr="00A10AC8">
              <w:rPr>
                <w:bCs/>
              </w:rPr>
              <w:t xml:space="preserve">ASP.NET </w:t>
            </w:r>
            <w:r w:rsidR="000D08A6" w:rsidRPr="00A10AC8">
              <w:rPr>
                <w:bCs/>
              </w:rPr>
              <w:t>Applications</w:t>
            </w:r>
            <w:r w:rsidR="000D08A6">
              <w:t xml:space="preserve"> (</w:t>
            </w:r>
            <w:r w:rsidRPr="00DC1993">
              <w:t>Webforms &amp; MVC</w:t>
            </w:r>
            <w:r w:rsidR="000D08A6">
              <w:t>)</w:t>
            </w:r>
            <w:r w:rsidRPr="00DC1993">
              <w:t>,</w:t>
            </w:r>
            <w:r w:rsidR="00A10AC8">
              <w:t xml:space="preserve"> ASP.NET Core,</w:t>
            </w:r>
            <w:r w:rsidRPr="00DC1993">
              <w:t xml:space="preserve"> Web API Restful Services</w:t>
            </w:r>
            <w:r w:rsidR="00A10AC8">
              <w:t>, Xamarin, WPF</w:t>
            </w:r>
            <w:r w:rsidRPr="00DC1993">
              <w:t xml:space="preserve"> and Windows Applications using C#.</w:t>
            </w:r>
          </w:p>
          <w:p w14:paraId="3BC51FF7" w14:textId="0CEDE5F9" w:rsidR="00BA61CD" w:rsidRDefault="00BA61CD" w:rsidP="000D31C9">
            <w:pPr>
              <w:numPr>
                <w:ilvl w:val="0"/>
                <w:numId w:val="14"/>
              </w:numPr>
              <w:jc w:val="both"/>
            </w:pPr>
            <w:r w:rsidRPr="00DC1993">
              <w:t xml:space="preserve">Extensive experience in </w:t>
            </w:r>
            <w:r>
              <w:t>designing</w:t>
            </w:r>
            <w:r w:rsidRPr="00DC1993">
              <w:t xml:space="preserve"> </w:t>
            </w:r>
            <w:r w:rsidRPr="00A10AC8">
              <w:rPr>
                <w:bCs/>
              </w:rPr>
              <w:t>front-end</w:t>
            </w:r>
            <w:r w:rsidRPr="00DC1993">
              <w:t xml:space="preserve"> using HTML5, CSS3, Bootstrap</w:t>
            </w:r>
            <w:r w:rsidR="0064617D">
              <w:t xml:space="preserve"> 3</w:t>
            </w:r>
            <w:r w:rsidRPr="00DC1993">
              <w:t xml:space="preserve"> &amp; </w:t>
            </w:r>
            <w:r>
              <w:t>j</w:t>
            </w:r>
            <w:r w:rsidRPr="00DC1993">
              <w:t>Query</w:t>
            </w:r>
            <w:r>
              <w:t xml:space="preserve"> </w:t>
            </w:r>
            <w:r w:rsidRPr="00DC1993">
              <w:t>UI</w:t>
            </w:r>
          </w:p>
          <w:p w14:paraId="0E5F6486" w14:textId="578F2250" w:rsidR="000D31C9" w:rsidRDefault="000D31C9" w:rsidP="000D31C9">
            <w:pPr>
              <w:numPr>
                <w:ilvl w:val="0"/>
                <w:numId w:val="14"/>
              </w:numPr>
              <w:shd w:val="clear" w:color="auto" w:fill="FFFFFF"/>
              <w:spacing w:before="100" w:beforeAutospacing="1" w:after="100" w:afterAutospacing="1"/>
              <w:rPr>
                <w:rFonts w:ascii="Helvetica" w:hAnsi="Helvetica"/>
                <w:sz w:val="21"/>
                <w:szCs w:val="21"/>
              </w:rPr>
            </w:pPr>
            <w:r>
              <w:rPr>
                <w:rFonts w:ascii="Helvetica" w:hAnsi="Helvetica"/>
                <w:sz w:val="21"/>
                <w:szCs w:val="21"/>
              </w:rPr>
              <w:t>Experience in Designing and building dynamic and user interactive websites using </w:t>
            </w:r>
            <w:r w:rsidRPr="000D31C9">
              <w:rPr>
                <w:rFonts w:ascii="Helvetica" w:hAnsi="Helvetica"/>
                <w:sz w:val="21"/>
                <w:szCs w:val="21"/>
              </w:rPr>
              <w:t>JavaScript</w:t>
            </w:r>
            <w:r>
              <w:rPr>
                <w:rFonts w:ascii="Helvetica" w:hAnsi="Helvetica"/>
                <w:sz w:val="21"/>
                <w:szCs w:val="21"/>
              </w:rPr>
              <w:t>, </w:t>
            </w:r>
            <w:r w:rsidRPr="000D31C9">
              <w:rPr>
                <w:rFonts w:ascii="Helvetica" w:hAnsi="Helvetica"/>
                <w:sz w:val="21"/>
                <w:szCs w:val="21"/>
              </w:rPr>
              <w:t>Angular</w:t>
            </w:r>
            <w:r>
              <w:rPr>
                <w:rFonts w:ascii="Helvetica" w:hAnsi="Helvetica"/>
                <w:sz w:val="21"/>
                <w:szCs w:val="21"/>
              </w:rPr>
              <w:t>, </w:t>
            </w:r>
            <w:r w:rsidRPr="000D31C9">
              <w:rPr>
                <w:rFonts w:ascii="Helvetica" w:hAnsi="Helvetica"/>
                <w:sz w:val="21"/>
                <w:szCs w:val="21"/>
              </w:rPr>
              <w:t>Express</w:t>
            </w:r>
            <w:r w:rsidRPr="000D31C9">
              <w:rPr>
                <w:b/>
                <w:bCs/>
              </w:rPr>
              <w:t>.</w:t>
            </w:r>
            <w:r w:rsidRPr="000D31C9">
              <w:rPr>
                <w:rFonts w:ascii="Helvetica" w:hAnsi="Helvetica"/>
                <w:sz w:val="21"/>
                <w:szCs w:val="21"/>
              </w:rPr>
              <w:t>js, Bootstrap, Node.js,</w:t>
            </w:r>
            <w:r>
              <w:rPr>
                <w:rFonts w:ascii="Helvetica" w:hAnsi="Helvetica"/>
                <w:sz w:val="21"/>
                <w:szCs w:val="21"/>
              </w:rPr>
              <w:t> and </w:t>
            </w:r>
            <w:r w:rsidRPr="000D31C9">
              <w:rPr>
                <w:rFonts w:ascii="Helvetica" w:hAnsi="Helvetica"/>
                <w:sz w:val="21"/>
                <w:szCs w:val="21"/>
              </w:rPr>
              <w:t>jQuery</w:t>
            </w:r>
            <w:r>
              <w:rPr>
                <w:rFonts w:ascii="Helvetica" w:hAnsi="Helvetica"/>
                <w:sz w:val="21"/>
                <w:szCs w:val="21"/>
              </w:rPr>
              <w:t>.</w:t>
            </w:r>
          </w:p>
          <w:p w14:paraId="555ECA2A" w14:textId="7DD1089C" w:rsidR="00BA61CD" w:rsidRDefault="00BA61CD" w:rsidP="000D31C9">
            <w:pPr>
              <w:numPr>
                <w:ilvl w:val="0"/>
                <w:numId w:val="14"/>
              </w:numPr>
              <w:jc w:val="both"/>
              <w:rPr>
                <w:bCs/>
              </w:rPr>
            </w:pPr>
            <w:r w:rsidRPr="00DC1993">
              <w:t xml:space="preserve">Published and deployed services through </w:t>
            </w:r>
            <w:r w:rsidRPr="00A10AC8">
              <w:rPr>
                <w:bCs/>
              </w:rPr>
              <w:t>Microsoft Azure</w:t>
            </w:r>
            <w:r w:rsidR="00A10AC8" w:rsidRPr="00A10AC8">
              <w:rPr>
                <w:bCs/>
              </w:rPr>
              <w:t xml:space="preserve"> &amp; AWS</w:t>
            </w:r>
            <w:r w:rsidRPr="00A10AC8">
              <w:rPr>
                <w:bCs/>
              </w:rPr>
              <w:t>.</w:t>
            </w:r>
          </w:p>
          <w:p w14:paraId="57444DE5" w14:textId="7B33BF06" w:rsidR="000D31C9" w:rsidRPr="000D31C9" w:rsidRDefault="000D31C9" w:rsidP="000D31C9">
            <w:pPr>
              <w:numPr>
                <w:ilvl w:val="0"/>
                <w:numId w:val="14"/>
              </w:numPr>
              <w:shd w:val="clear" w:color="auto" w:fill="FFFFFF"/>
              <w:spacing w:before="100" w:beforeAutospacing="1" w:after="100" w:afterAutospacing="1"/>
              <w:rPr>
                <w:rFonts w:ascii="Helvetica" w:hAnsi="Helvetica"/>
                <w:sz w:val="21"/>
                <w:szCs w:val="21"/>
              </w:rPr>
            </w:pPr>
            <w:r>
              <w:rPr>
                <w:rFonts w:ascii="Helvetica" w:hAnsi="Helvetica"/>
                <w:sz w:val="21"/>
                <w:szCs w:val="21"/>
              </w:rPr>
              <w:t xml:space="preserve">Experience in using various </w:t>
            </w:r>
            <w:r w:rsidRPr="000D31C9">
              <w:rPr>
                <w:rFonts w:ascii="Helvetica" w:hAnsi="Helvetica"/>
                <w:sz w:val="21"/>
                <w:szCs w:val="21"/>
              </w:rPr>
              <w:t>Amazon Web Services (</w:t>
            </w:r>
            <w:r w:rsidRPr="000D31C9">
              <w:t>AWS</w:t>
            </w:r>
            <w:r w:rsidRPr="000D31C9">
              <w:rPr>
                <w:rFonts w:ascii="Helvetica" w:hAnsi="Helvetica"/>
                <w:sz w:val="21"/>
                <w:szCs w:val="21"/>
              </w:rPr>
              <w:t>) Components like </w:t>
            </w:r>
            <w:r w:rsidRPr="000D31C9">
              <w:t>EC2</w:t>
            </w:r>
            <w:r w:rsidRPr="000D31C9">
              <w:rPr>
                <w:rFonts w:ascii="Helvetica" w:hAnsi="Helvetica"/>
                <w:sz w:val="21"/>
                <w:szCs w:val="21"/>
              </w:rPr>
              <w:t> for virtual servers and S3 for storing objects, </w:t>
            </w:r>
            <w:r w:rsidRPr="000D31C9">
              <w:t>EBS</w:t>
            </w:r>
            <w:r w:rsidRPr="000D31C9">
              <w:rPr>
                <w:rFonts w:ascii="Helvetica" w:hAnsi="Helvetica"/>
                <w:sz w:val="21"/>
                <w:szCs w:val="21"/>
              </w:rPr>
              <w:t>, Cloud Front</w:t>
            </w:r>
            <w:r w:rsidRPr="000D31C9">
              <w:rPr>
                <w:rStyle w:val="Strong"/>
                <w:rFonts w:ascii="Helvetica" w:hAnsi="Helvetica"/>
                <w:color w:val="000000"/>
                <w:sz w:val="21"/>
                <w:szCs w:val="21"/>
              </w:rPr>
              <w:t xml:space="preserve">, </w:t>
            </w:r>
            <w:r w:rsidRPr="000D31C9">
              <w:t>Elastic</w:t>
            </w:r>
            <w:r w:rsidRPr="000D31C9">
              <w:rPr>
                <w:rStyle w:val="Strong"/>
                <w:rFonts w:ascii="Helvetica" w:hAnsi="Helvetica"/>
                <w:color w:val="000000"/>
                <w:sz w:val="21"/>
                <w:szCs w:val="21"/>
              </w:rPr>
              <w:t xml:space="preserve"> </w:t>
            </w:r>
            <w:r w:rsidRPr="000D31C9">
              <w:t>cache</w:t>
            </w:r>
            <w:r w:rsidRPr="000D31C9">
              <w:rPr>
                <w:rFonts w:ascii="Helvetica" w:hAnsi="Helvetica"/>
                <w:sz w:val="21"/>
                <w:szCs w:val="21"/>
              </w:rPr>
              <w:t> and </w:t>
            </w:r>
            <w:r w:rsidRPr="000D31C9">
              <w:t>Dynamo</w:t>
            </w:r>
            <w:r w:rsidRPr="000D31C9">
              <w:rPr>
                <w:rStyle w:val="Strong"/>
                <w:rFonts w:ascii="Helvetica" w:hAnsi="Helvetica"/>
                <w:color w:val="000000"/>
                <w:sz w:val="21"/>
                <w:szCs w:val="21"/>
              </w:rPr>
              <w:t xml:space="preserve"> </w:t>
            </w:r>
            <w:r w:rsidRPr="000D31C9">
              <w:t>DB</w:t>
            </w:r>
            <w:r w:rsidRPr="000D31C9">
              <w:rPr>
                <w:rFonts w:ascii="Helvetica" w:hAnsi="Helvetica"/>
                <w:sz w:val="21"/>
                <w:szCs w:val="21"/>
              </w:rPr>
              <w:t> for storing data.</w:t>
            </w:r>
          </w:p>
          <w:p w14:paraId="0486F3ED" w14:textId="392CD892" w:rsidR="00BA61CD" w:rsidRPr="00A10AC8" w:rsidRDefault="00BA61CD" w:rsidP="000D31C9">
            <w:pPr>
              <w:numPr>
                <w:ilvl w:val="0"/>
                <w:numId w:val="14"/>
              </w:numPr>
              <w:jc w:val="both"/>
              <w:rPr>
                <w:bCs/>
              </w:rPr>
            </w:pPr>
            <w:r w:rsidRPr="00DC1993">
              <w:t>Expert in developing data layer using </w:t>
            </w:r>
            <w:r w:rsidRPr="00A10AC8">
              <w:rPr>
                <w:bCs/>
              </w:rPr>
              <w:t>Entity Framework, ADO.NET, and LINQ.</w:t>
            </w:r>
          </w:p>
          <w:p w14:paraId="48487AD4" w14:textId="77777777" w:rsidR="00BA61CD" w:rsidRPr="00DC1993" w:rsidRDefault="00BA61CD" w:rsidP="000D31C9">
            <w:pPr>
              <w:numPr>
                <w:ilvl w:val="0"/>
                <w:numId w:val="14"/>
              </w:numPr>
              <w:jc w:val="both"/>
            </w:pPr>
            <w:r w:rsidRPr="00DC1993">
              <w:t>Strong experience in developing </w:t>
            </w:r>
            <w:r w:rsidRPr="00BA61CD">
              <w:t>SQL</w:t>
            </w:r>
            <w:r w:rsidRPr="00DC1993">
              <w:t xml:space="preserve"> queries, </w:t>
            </w:r>
            <w:r>
              <w:t xml:space="preserve">stored </w:t>
            </w:r>
            <w:r w:rsidRPr="00DC1993">
              <w:t>procedures, triggers, and views.</w:t>
            </w:r>
          </w:p>
          <w:p w14:paraId="1F9CE58B" w14:textId="77777777" w:rsidR="00BA61CD" w:rsidRPr="00DC1993" w:rsidRDefault="00BA61CD" w:rsidP="000D31C9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 w:rsidRPr="00DC1993">
              <w:t>Excellent experience in OOPS and used most of the Design Patterns.</w:t>
            </w:r>
          </w:p>
          <w:p w14:paraId="611EC6C2" w14:textId="77777777" w:rsidR="00BA61CD" w:rsidRPr="00DC1993" w:rsidRDefault="00BA61CD" w:rsidP="000D31C9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 w:rsidRPr="00DC1993">
              <w:t>Experience in creating loosely coupled classes using </w:t>
            </w:r>
            <w:r w:rsidRPr="00BA61CD">
              <w:t>Dependency Injection.</w:t>
            </w:r>
          </w:p>
          <w:p w14:paraId="66E6B942" w14:textId="0361E014" w:rsidR="00BA61CD" w:rsidRPr="00DC1993" w:rsidRDefault="00BA61CD" w:rsidP="000D31C9">
            <w:pPr>
              <w:numPr>
                <w:ilvl w:val="0"/>
                <w:numId w:val="14"/>
              </w:numPr>
              <w:jc w:val="both"/>
            </w:pPr>
            <w:r w:rsidRPr="00DC1993">
              <w:t>Strong experience in </w:t>
            </w:r>
            <w:r w:rsidRPr="00BA61CD">
              <w:t>Test-driven development </w:t>
            </w:r>
            <w:r w:rsidRPr="00DC1993">
              <w:t>using</w:t>
            </w:r>
            <w:r w:rsidRPr="00BA61CD">
              <w:t> MS Unit Testing </w:t>
            </w:r>
            <w:r w:rsidRPr="00DC1993">
              <w:t>and</w:t>
            </w:r>
            <w:r w:rsidRPr="00BA61CD">
              <w:t> </w:t>
            </w:r>
            <w:proofErr w:type="spellStart"/>
            <w:r w:rsidRPr="00BA61CD">
              <w:t>NUnit</w:t>
            </w:r>
            <w:proofErr w:type="spellEnd"/>
            <w:r w:rsidRPr="00BA61CD">
              <w:t>.</w:t>
            </w:r>
          </w:p>
          <w:p w14:paraId="5CFD55CA" w14:textId="77777777" w:rsidR="00BA61CD" w:rsidRDefault="00BA61CD" w:rsidP="000D31C9">
            <w:pPr>
              <w:numPr>
                <w:ilvl w:val="0"/>
                <w:numId w:val="14"/>
              </w:numPr>
              <w:jc w:val="both"/>
            </w:pPr>
            <w:r w:rsidRPr="00DC1993">
              <w:t>Strong communication and client interaction skills</w:t>
            </w:r>
            <w:r>
              <w:t>.</w:t>
            </w:r>
          </w:p>
          <w:p w14:paraId="3C5E05D9" w14:textId="4AEF64DD" w:rsidR="000D31C9" w:rsidRPr="00CF1A49" w:rsidRDefault="000D31C9" w:rsidP="000D31C9">
            <w:pPr>
              <w:ind w:left="360"/>
              <w:jc w:val="both"/>
            </w:pPr>
          </w:p>
        </w:tc>
      </w:tr>
    </w:tbl>
    <w:p w14:paraId="40A89033" w14:textId="77777777" w:rsidR="002B58D0" w:rsidRPr="00CF1A49" w:rsidRDefault="002B58D0" w:rsidP="002B58D0">
      <w:pPr>
        <w:pStyle w:val="Heading1"/>
      </w:pPr>
      <w:r>
        <w:t>Technical skill set</w:t>
      </w:r>
    </w:p>
    <w:tbl>
      <w:tblPr>
        <w:tblStyle w:val="TableGrid"/>
        <w:tblW w:w="4975" w:type="pct"/>
        <w:tblInd w:w="72" w:type="dxa"/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313"/>
      </w:tblGrid>
      <w:tr w:rsidR="002B58D0" w:rsidRPr="00CF1A49" w14:paraId="1B67D053" w14:textId="77777777" w:rsidTr="00E71806">
        <w:tc>
          <w:tcPr>
            <w:tcW w:w="9313" w:type="dxa"/>
          </w:tcPr>
          <w:p w14:paraId="1DB0D543" w14:textId="77777777" w:rsidR="002B58D0" w:rsidRPr="00CF1A49" w:rsidRDefault="00E93C24" w:rsidP="006E583A">
            <w:pPr>
              <w:pStyle w:val="Heading3"/>
              <w:contextualSpacing w:val="0"/>
              <w:outlineLvl w:val="2"/>
            </w:pPr>
            <w:r>
              <w:t>.NET Framework</w:t>
            </w:r>
          </w:p>
          <w:p w14:paraId="23F231ED" w14:textId="726ADF18" w:rsidR="002B58D0" w:rsidRDefault="00E93C24" w:rsidP="006E583A">
            <w:pPr>
              <w:contextualSpacing w:val="0"/>
            </w:pPr>
            <w:r>
              <w:t>.NET 2.0, 4.0, 4.</w:t>
            </w:r>
            <w:r w:rsidR="00E71806">
              <w:t>5, 4.6</w:t>
            </w:r>
          </w:p>
          <w:p w14:paraId="1D72089F" w14:textId="632EE275" w:rsidR="00E93C24" w:rsidRDefault="00E93C24" w:rsidP="00B50AFB">
            <w:pPr>
              <w:pStyle w:val="Heading3"/>
              <w:contextualSpacing w:val="0"/>
              <w:outlineLvl w:val="2"/>
            </w:pPr>
          </w:p>
          <w:p w14:paraId="122B0FB7" w14:textId="77777777" w:rsidR="001966A6" w:rsidRPr="00CF1A49" w:rsidRDefault="001966A6" w:rsidP="001966A6">
            <w:pPr>
              <w:pStyle w:val="Heading3"/>
              <w:contextualSpacing w:val="0"/>
              <w:outlineLvl w:val="2"/>
            </w:pPr>
            <w:r>
              <w:t>Web Technologies</w:t>
            </w:r>
          </w:p>
          <w:p w14:paraId="18B27B26" w14:textId="78C21FFA" w:rsidR="001966A6" w:rsidRDefault="00A10AC8" w:rsidP="001966A6">
            <w:r>
              <w:t xml:space="preserve">ASP.NET Core, </w:t>
            </w:r>
            <w:r w:rsidR="001966A6">
              <w:t>ASP.NET Webforms, ASP.NET MVC, ASP.NET Web API 2.</w:t>
            </w:r>
          </w:p>
          <w:p w14:paraId="7D1D2C06" w14:textId="77777777" w:rsidR="001966A6" w:rsidRDefault="001966A6" w:rsidP="00B50AFB">
            <w:pPr>
              <w:pStyle w:val="Heading3"/>
              <w:contextualSpacing w:val="0"/>
              <w:outlineLvl w:val="2"/>
            </w:pPr>
          </w:p>
          <w:p w14:paraId="3AC18617" w14:textId="2F1DB4E7" w:rsidR="00B50AFB" w:rsidRPr="00CF1A49" w:rsidRDefault="000D31C9" w:rsidP="00B50AFB">
            <w:pPr>
              <w:pStyle w:val="Heading3"/>
              <w:contextualSpacing w:val="0"/>
              <w:outlineLvl w:val="2"/>
            </w:pPr>
            <w:r>
              <w:t xml:space="preserve">JavaScript </w:t>
            </w:r>
            <w:r w:rsidR="00EE40FF">
              <w:t>Framework</w:t>
            </w:r>
          </w:p>
          <w:p w14:paraId="2D420164" w14:textId="2D0140B9" w:rsidR="00E93C24" w:rsidRDefault="00EE40FF" w:rsidP="00B50AFB">
            <w:pPr>
              <w:contextualSpacing w:val="0"/>
            </w:pPr>
            <w:r>
              <w:t>Angular 2.0</w:t>
            </w:r>
            <w:r w:rsidR="00E71806">
              <w:t>, 4.0</w:t>
            </w:r>
            <w:r w:rsidR="00133AB1">
              <w:t xml:space="preserve"> and later</w:t>
            </w:r>
          </w:p>
          <w:p w14:paraId="22B4AA5F" w14:textId="77777777" w:rsidR="001966A6" w:rsidRDefault="001966A6" w:rsidP="00EE40FF">
            <w:pPr>
              <w:pStyle w:val="Heading3"/>
              <w:contextualSpacing w:val="0"/>
              <w:outlineLvl w:val="2"/>
            </w:pPr>
          </w:p>
          <w:p w14:paraId="319EF1B4" w14:textId="235583F9" w:rsidR="00EE40FF" w:rsidRPr="00CF1A49" w:rsidRDefault="00EE40FF" w:rsidP="00EE40FF">
            <w:pPr>
              <w:pStyle w:val="Heading3"/>
              <w:contextualSpacing w:val="0"/>
              <w:outlineLvl w:val="2"/>
            </w:pPr>
            <w:r>
              <w:t>User interface</w:t>
            </w:r>
          </w:p>
          <w:p w14:paraId="39AB41CF" w14:textId="77777777" w:rsidR="00EE40FF" w:rsidRDefault="00EE40FF" w:rsidP="00EE40FF">
            <w:pPr>
              <w:contextualSpacing w:val="0"/>
            </w:pPr>
            <w:r>
              <w:t>HTML5, CSS3, Bootstrap 3.</w:t>
            </w:r>
          </w:p>
          <w:p w14:paraId="5F7BF899" w14:textId="77777777" w:rsidR="00EE40FF" w:rsidRDefault="00EE40FF" w:rsidP="00E93C24">
            <w:pPr>
              <w:pStyle w:val="Heading3"/>
              <w:contextualSpacing w:val="0"/>
              <w:outlineLvl w:val="2"/>
            </w:pPr>
          </w:p>
          <w:p w14:paraId="140E9DA3" w14:textId="5FD3E819" w:rsidR="00E93C24" w:rsidRPr="00CF1A49" w:rsidRDefault="00E93C24" w:rsidP="00E93C24">
            <w:pPr>
              <w:pStyle w:val="Heading3"/>
              <w:contextualSpacing w:val="0"/>
              <w:outlineLvl w:val="2"/>
            </w:pPr>
            <w:r>
              <w:t>Scripting Technologies</w:t>
            </w:r>
          </w:p>
          <w:p w14:paraId="2A6C72F1" w14:textId="596B83AC" w:rsidR="00E93C24" w:rsidRDefault="00E93C24" w:rsidP="001966A6">
            <w:pPr>
              <w:contextualSpacing w:val="0"/>
            </w:pPr>
            <w:r>
              <w:t>JavaScript</w:t>
            </w:r>
            <w:r w:rsidR="009F7F6C">
              <w:t>, Node.js</w:t>
            </w:r>
            <w:r>
              <w:t>, Typescript</w:t>
            </w:r>
            <w:r w:rsidR="00073D05">
              <w:t xml:space="preserve"> 1.7-2.8</w:t>
            </w:r>
            <w:r>
              <w:t>, jQuery, jQuery UI</w:t>
            </w:r>
            <w:r w:rsidR="004930D8">
              <w:t>.</w:t>
            </w:r>
          </w:p>
          <w:p w14:paraId="2D6FFA20" w14:textId="77777777" w:rsidR="00B50AFB" w:rsidRDefault="00B50AFB" w:rsidP="00B50AFB">
            <w:pPr>
              <w:contextualSpacing w:val="0"/>
            </w:pPr>
          </w:p>
          <w:p w14:paraId="3BDB7A76" w14:textId="4C5F3D2D" w:rsidR="00F14F52" w:rsidRPr="00CF1A49" w:rsidRDefault="00F14F52" w:rsidP="00F14F52">
            <w:pPr>
              <w:pStyle w:val="Heading3"/>
              <w:contextualSpacing w:val="0"/>
              <w:outlineLvl w:val="2"/>
            </w:pPr>
            <w:r>
              <w:t>Cloud Services</w:t>
            </w:r>
          </w:p>
          <w:p w14:paraId="6DF5DCBA" w14:textId="5581201D" w:rsidR="00F14F52" w:rsidRDefault="00F14F52" w:rsidP="00F14F52">
            <w:pPr>
              <w:contextualSpacing w:val="0"/>
            </w:pPr>
            <w:r>
              <w:t>Microsoft Azure</w:t>
            </w:r>
            <w:r w:rsidR="00A10AC8">
              <w:t xml:space="preserve"> &amp; AWS</w:t>
            </w:r>
          </w:p>
          <w:p w14:paraId="0C21BFF0" w14:textId="77777777" w:rsidR="00F14F52" w:rsidRDefault="00F14F52" w:rsidP="00B50AFB">
            <w:pPr>
              <w:contextualSpacing w:val="0"/>
            </w:pPr>
          </w:p>
          <w:p w14:paraId="05CD111D" w14:textId="613A8DA8" w:rsidR="00073D05" w:rsidRPr="00CF1A49" w:rsidRDefault="00073D05" w:rsidP="00073D05">
            <w:pPr>
              <w:pStyle w:val="Heading3"/>
              <w:contextualSpacing w:val="0"/>
              <w:outlineLvl w:val="2"/>
            </w:pPr>
            <w:r>
              <w:t>Database</w:t>
            </w:r>
          </w:p>
          <w:p w14:paraId="27163E7C" w14:textId="645981F1" w:rsidR="00B50AFB" w:rsidRPr="00CF1A49" w:rsidRDefault="00073D05" w:rsidP="00B50AFB">
            <w:pPr>
              <w:contextualSpacing w:val="0"/>
            </w:pPr>
            <w:r>
              <w:t xml:space="preserve">SQL Server 2005, 2008, </w:t>
            </w:r>
            <w:r w:rsidR="00326B5A">
              <w:t>No</w:t>
            </w:r>
            <w:r>
              <w:t>SQL, SQLite.</w:t>
            </w:r>
          </w:p>
        </w:tc>
      </w:tr>
      <w:tr w:rsidR="002B58D0" w:rsidRPr="00CF1A49" w14:paraId="64B20BE4" w14:textId="77777777" w:rsidTr="00E71806">
        <w:tc>
          <w:tcPr>
            <w:tcW w:w="9313" w:type="dxa"/>
            <w:tcMar>
              <w:top w:w="216" w:type="dxa"/>
            </w:tcMar>
          </w:tcPr>
          <w:p w14:paraId="4BAF2A69" w14:textId="77777777" w:rsidR="00E71806" w:rsidRPr="00CF1A49" w:rsidRDefault="00E71806" w:rsidP="00E71806">
            <w:pPr>
              <w:pStyle w:val="Heading3"/>
              <w:contextualSpacing w:val="0"/>
              <w:outlineLvl w:val="2"/>
            </w:pPr>
            <w:bookmarkStart w:id="0" w:name="_Hlk515022478"/>
            <w:r>
              <w:lastRenderedPageBreak/>
              <w:t>Test Framework</w:t>
            </w:r>
          </w:p>
          <w:p w14:paraId="19FAD7C3" w14:textId="3C8E8884" w:rsidR="00E71806" w:rsidRDefault="00E71806" w:rsidP="00E71806">
            <w:proofErr w:type="spellStart"/>
            <w:r w:rsidRPr="002711EA">
              <w:t>MsTest</w:t>
            </w:r>
            <w:proofErr w:type="spellEnd"/>
            <w:r w:rsidRPr="002711EA">
              <w:t xml:space="preserve">, </w:t>
            </w:r>
            <w:proofErr w:type="spellStart"/>
            <w:r w:rsidRPr="002711EA">
              <w:t>NUnit</w:t>
            </w:r>
            <w:proofErr w:type="spellEnd"/>
            <w:r w:rsidRPr="002711EA">
              <w:t xml:space="preserve">, </w:t>
            </w:r>
            <w:proofErr w:type="spellStart"/>
            <w:r w:rsidRPr="002711EA">
              <w:t>SpecFlow</w:t>
            </w:r>
            <w:bookmarkEnd w:id="0"/>
            <w:proofErr w:type="spellEnd"/>
            <w:r>
              <w:t>.</w:t>
            </w:r>
          </w:p>
          <w:p w14:paraId="570458B4" w14:textId="77777777" w:rsidR="002711EA" w:rsidRDefault="002711EA" w:rsidP="001E31FD">
            <w:pPr>
              <w:pStyle w:val="Heading3"/>
              <w:contextualSpacing w:val="0"/>
              <w:outlineLvl w:val="2"/>
            </w:pPr>
          </w:p>
          <w:p w14:paraId="78AFB93F" w14:textId="7E1FDD05" w:rsidR="002B58D0" w:rsidRPr="00CF1A49" w:rsidRDefault="00073D05" w:rsidP="006E583A">
            <w:pPr>
              <w:pStyle w:val="Heading3"/>
              <w:contextualSpacing w:val="0"/>
              <w:outlineLvl w:val="2"/>
            </w:pPr>
            <w:r>
              <w:t>tools</w:t>
            </w:r>
          </w:p>
          <w:p w14:paraId="08628F77" w14:textId="73D33C11" w:rsidR="002B58D0" w:rsidRDefault="00073D05" w:rsidP="006E583A">
            <w:r>
              <w:t>Development Tools: Visual Studio 2010, 2015, 2017,</w:t>
            </w:r>
            <w:r w:rsidR="000D31C9">
              <w:t xml:space="preserve"> 2019 &amp;</w:t>
            </w:r>
            <w:r>
              <w:t xml:space="preserve"> Visual</w:t>
            </w:r>
            <w:r w:rsidR="006169AD">
              <w:t xml:space="preserve"> Studio</w:t>
            </w:r>
            <w:r>
              <w:t xml:space="preserve"> Code.</w:t>
            </w:r>
          </w:p>
          <w:p w14:paraId="48267929" w14:textId="6FA3C859" w:rsidR="00073D05" w:rsidRDefault="00073D05" w:rsidP="006E583A">
            <w:r>
              <w:t>Source Control Tools: SVN</w:t>
            </w:r>
            <w:r w:rsidR="000D31C9">
              <w:t xml:space="preserve"> &amp; GitHub</w:t>
            </w:r>
          </w:p>
          <w:p w14:paraId="0702E4D4" w14:textId="77777777" w:rsidR="00304432" w:rsidRDefault="00304432" w:rsidP="006E583A">
            <w:r>
              <w:t xml:space="preserve">Debugging Tools: </w:t>
            </w:r>
            <w:r w:rsidRPr="00304432">
              <w:t>Firebug, Chrome Developer Tool</w:t>
            </w:r>
            <w:r>
              <w:t>.</w:t>
            </w:r>
          </w:p>
          <w:p w14:paraId="15113EB5" w14:textId="167F4DA4" w:rsidR="00073D05" w:rsidRDefault="00073D05" w:rsidP="006E583A">
            <w:r>
              <w:t>Build Tools: NPM,</w:t>
            </w:r>
            <w:r w:rsidR="00E352BA">
              <w:t xml:space="preserve"> </w:t>
            </w:r>
            <w:proofErr w:type="spellStart"/>
            <w:r>
              <w:t>Teamcity</w:t>
            </w:r>
            <w:proofErr w:type="spellEnd"/>
            <w:r>
              <w:t xml:space="preserve">, </w:t>
            </w:r>
            <w:proofErr w:type="spellStart"/>
            <w:r>
              <w:t>Finalbuilder</w:t>
            </w:r>
            <w:proofErr w:type="spellEnd"/>
            <w:r w:rsidR="00133AB1">
              <w:t xml:space="preserve">, </w:t>
            </w:r>
            <w:proofErr w:type="spellStart"/>
            <w:r w:rsidR="00133AB1">
              <w:t>BeyondCompare</w:t>
            </w:r>
            <w:proofErr w:type="spellEnd"/>
            <w:r w:rsidR="00133AB1">
              <w:t>.</w:t>
            </w:r>
          </w:p>
          <w:p w14:paraId="519F673E" w14:textId="44027D55" w:rsidR="00073D05" w:rsidRDefault="00073D05" w:rsidP="006E583A">
            <w:r>
              <w:t xml:space="preserve">Testing Tools: </w:t>
            </w:r>
            <w:r w:rsidRPr="00073D05">
              <w:t>JMeter, Spec Flow.</w:t>
            </w:r>
            <w:r>
              <w:t xml:space="preserve"> </w:t>
            </w:r>
          </w:p>
          <w:p w14:paraId="7735C421" w14:textId="708576FA" w:rsidR="00542357" w:rsidRDefault="00073D05" w:rsidP="00E71806">
            <w:r>
              <w:t>Application Servers: IIS 6, 7, 8</w:t>
            </w:r>
            <w:r w:rsidR="00F14F52">
              <w:t>.</w:t>
            </w:r>
          </w:p>
        </w:tc>
      </w:tr>
    </w:tbl>
    <w:p w14:paraId="746CABE2" w14:textId="77777777" w:rsidR="00E71806" w:rsidRPr="00CF1A49" w:rsidRDefault="00E71806" w:rsidP="00E71806">
      <w:pPr>
        <w:pStyle w:val="Heading1"/>
      </w:pPr>
      <w:r>
        <w:t>Conferences</w:t>
      </w:r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E71806" w:rsidRPr="006E1507" w14:paraId="396CD2DA" w14:textId="77777777" w:rsidTr="00033F9C">
        <w:tc>
          <w:tcPr>
            <w:tcW w:w="4680" w:type="dxa"/>
          </w:tcPr>
          <w:p w14:paraId="425D8D33" w14:textId="19FEB798" w:rsidR="009736DF" w:rsidRPr="009736DF" w:rsidRDefault="009736DF" w:rsidP="00033F9C">
            <w:pPr>
              <w:pStyle w:val="ListBullet"/>
              <w:contextualSpacing w:val="0"/>
            </w:pPr>
            <w:r>
              <w:rPr>
                <w:b/>
              </w:rPr>
              <w:t xml:space="preserve">Presented </w:t>
            </w:r>
            <w:r w:rsidRPr="009736DF">
              <w:t xml:space="preserve">at </w:t>
            </w:r>
            <w:proofErr w:type="gramStart"/>
            <w:r>
              <w:t xml:space="preserve">Microsoft </w:t>
            </w:r>
            <w:r w:rsidRPr="009736DF">
              <w:t>.</w:t>
            </w:r>
            <w:proofErr w:type="spellStart"/>
            <w:r w:rsidRPr="009736DF">
              <w:t>NETConf</w:t>
            </w:r>
            <w:proofErr w:type="spellEnd"/>
            <w:proofErr w:type="gramEnd"/>
            <w:r w:rsidRPr="009736DF">
              <w:t xml:space="preserve"> 2020, online.</w:t>
            </w:r>
          </w:p>
          <w:p w14:paraId="5669EE55" w14:textId="25477B9A" w:rsidR="009736DF" w:rsidRDefault="009736DF" w:rsidP="00033F9C">
            <w:pPr>
              <w:pStyle w:val="ListBullet"/>
              <w:contextualSpacing w:val="0"/>
            </w:pPr>
            <w:r>
              <w:rPr>
                <w:b/>
              </w:rPr>
              <w:t xml:space="preserve">Presented </w:t>
            </w:r>
            <w:r w:rsidRPr="009736DF">
              <w:t xml:space="preserve">at </w:t>
            </w:r>
            <w:proofErr w:type="gramStart"/>
            <w:r>
              <w:t xml:space="preserve">Microsoft </w:t>
            </w:r>
            <w:r w:rsidRPr="009736DF">
              <w:t>.</w:t>
            </w:r>
            <w:proofErr w:type="spellStart"/>
            <w:r w:rsidRPr="009736DF">
              <w:t>NETConf</w:t>
            </w:r>
            <w:proofErr w:type="spellEnd"/>
            <w:proofErr w:type="gramEnd"/>
            <w:r w:rsidRPr="009736DF">
              <w:t xml:space="preserve"> 2019, online</w:t>
            </w:r>
            <w:r>
              <w:t>.</w:t>
            </w:r>
          </w:p>
          <w:p w14:paraId="53B15A8C" w14:textId="3D8FA233" w:rsidR="009736DF" w:rsidRDefault="009736DF" w:rsidP="009736DF">
            <w:pPr>
              <w:pStyle w:val="ListBullet"/>
            </w:pPr>
            <w:r w:rsidRPr="009736DF">
              <w:rPr>
                <w:b/>
              </w:rPr>
              <w:t>Presented</w:t>
            </w:r>
            <w:r>
              <w:t xml:space="preserve"> at </w:t>
            </w:r>
            <w:proofErr w:type="gramStart"/>
            <w:r>
              <w:t>Microsoft .</w:t>
            </w:r>
            <w:proofErr w:type="spellStart"/>
            <w:r>
              <w:t>NETConf</w:t>
            </w:r>
            <w:proofErr w:type="spellEnd"/>
            <w:proofErr w:type="gramEnd"/>
            <w:r>
              <w:t xml:space="preserve"> meetup 2018, Bangalore.</w:t>
            </w:r>
          </w:p>
          <w:p w14:paraId="080AF597" w14:textId="6BC7310B" w:rsidR="00E71806" w:rsidRPr="006E1507" w:rsidRDefault="00E71806" w:rsidP="00033F9C">
            <w:pPr>
              <w:pStyle w:val="ListBullet"/>
              <w:contextualSpacing w:val="0"/>
            </w:pPr>
            <w:r>
              <w:t>BASTA-2016 at Mainz-Germany as Exhibitor.</w:t>
            </w:r>
          </w:p>
          <w:p w14:paraId="277C5855" w14:textId="771D4D11" w:rsidR="009736DF" w:rsidRPr="006E1507" w:rsidRDefault="009736DF" w:rsidP="009736DF">
            <w:pPr>
              <w:pStyle w:val="ListBullet"/>
              <w:numPr>
                <w:ilvl w:val="0"/>
                <w:numId w:val="0"/>
              </w:numPr>
              <w:ind w:left="360"/>
            </w:pPr>
          </w:p>
        </w:tc>
        <w:tc>
          <w:tcPr>
            <w:tcW w:w="4680" w:type="dxa"/>
            <w:tcMar>
              <w:left w:w="360" w:type="dxa"/>
            </w:tcMar>
          </w:tcPr>
          <w:p w14:paraId="62C729AF" w14:textId="77777777" w:rsidR="009736DF" w:rsidRDefault="009736DF" w:rsidP="009736DF">
            <w:pPr>
              <w:pStyle w:val="ListBullet"/>
              <w:contextualSpacing w:val="0"/>
            </w:pPr>
            <w:r>
              <w:rPr>
                <w:b/>
              </w:rPr>
              <w:t>Presented</w:t>
            </w:r>
            <w:r>
              <w:t xml:space="preserve"> and exhibited at BASTA-2015 at Mainz-Germany.</w:t>
            </w:r>
          </w:p>
          <w:p w14:paraId="0D97035B" w14:textId="77777777" w:rsidR="009736DF" w:rsidRDefault="009736DF" w:rsidP="009736DF">
            <w:pPr>
              <w:pStyle w:val="ListBullet"/>
              <w:contextualSpacing w:val="0"/>
            </w:pPr>
            <w:r>
              <w:rPr>
                <w:b/>
              </w:rPr>
              <w:t>Presented</w:t>
            </w:r>
            <w:r>
              <w:t xml:space="preserve"> and exhibited at BASTA-2014 at Mainz-Germany as Exhibitor.</w:t>
            </w:r>
          </w:p>
          <w:p w14:paraId="2FDED93D" w14:textId="77777777" w:rsidR="00E71806" w:rsidRPr="006E1507" w:rsidRDefault="00E71806" w:rsidP="00033F9C">
            <w:pPr>
              <w:numPr>
                <w:ilvl w:val="0"/>
                <w:numId w:val="22"/>
              </w:numPr>
            </w:pPr>
            <w:r>
              <w:t>BASTA-2013 at Mainz-Germany as Exhibitor.</w:t>
            </w:r>
          </w:p>
          <w:p w14:paraId="112F2583" w14:textId="77777777" w:rsidR="00E71806" w:rsidRDefault="00E71806" w:rsidP="00033F9C">
            <w:pPr>
              <w:numPr>
                <w:ilvl w:val="0"/>
                <w:numId w:val="22"/>
              </w:numPr>
            </w:pPr>
            <w:r>
              <w:t>Microsoft TechEd 2012, Bangalore.</w:t>
            </w:r>
          </w:p>
          <w:p w14:paraId="1340D660" w14:textId="6D991856" w:rsidR="009736DF" w:rsidRPr="006E1507" w:rsidRDefault="009736DF" w:rsidP="009736DF">
            <w:pPr>
              <w:pStyle w:val="ListBullet"/>
              <w:numPr>
                <w:ilvl w:val="0"/>
                <w:numId w:val="0"/>
              </w:numPr>
              <w:ind w:left="360"/>
            </w:pPr>
          </w:p>
        </w:tc>
      </w:tr>
    </w:tbl>
    <w:p w14:paraId="3C3F4B63" w14:textId="58B373B9" w:rsidR="004E01EB" w:rsidRPr="00CF1A49" w:rsidRDefault="002711EA" w:rsidP="004E01EB">
      <w:pPr>
        <w:pStyle w:val="Heading1"/>
      </w:pPr>
      <w:r>
        <w:t xml:space="preserve">Professional </w:t>
      </w:r>
      <w:sdt>
        <w:sdtPr>
          <w:alias w:val="Experience:"/>
          <w:tag w:val="Experience:"/>
          <w:id w:val="-1983300934"/>
          <w:placeholder>
            <w:docPart w:val="1B678A5E707146F5B212EA8DFFDC4F8E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313"/>
      </w:tblGrid>
      <w:tr w:rsidR="00ED5797" w:rsidRPr="00CF1A49" w14:paraId="01A6F85A" w14:textId="77777777" w:rsidTr="00AD0007">
        <w:tc>
          <w:tcPr>
            <w:tcW w:w="9313" w:type="dxa"/>
          </w:tcPr>
          <w:p w14:paraId="64FDAD0B" w14:textId="7EDADCE8" w:rsidR="003E03C9" w:rsidRDefault="003E03C9" w:rsidP="001D0BF1">
            <w:pPr>
              <w:pStyle w:val="Heading3"/>
              <w:contextualSpacing w:val="0"/>
              <w:outlineLvl w:val="2"/>
              <w:rPr>
                <w:b w:val="0"/>
                <w:color w:val="FF0000"/>
              </w:rPr>
            </w:pPr>
            <w:r>
              <w:t xml:space="preserve">OrganiZation: </w:t>
            </w:r>
            <w:r w:rsidRPr="00B2351F">
              <w:rPr>
                <w:b w:val="0"/>
                <w:color w:val="FF0000"/>
              </w:rPr>
              <w:t>Gnostice Information Technology, Bangalore.</w:t>
            </w:r>
          </w:p>
          <w:p w14:paraId="2D59B222" w14:textId="2F75C321" w:rsidR="00542357" w:rsidRDefault="00542357" w:rsidP="00542357">
            <w:pPr>
              <w:pStyle w:val="Heading3"/>
              <w:contextualSpacing w:val="0"/>
              <w:outlineLvl w:val="2"/>
            </w:pPr>
            <w:r>
              <w:t>Website</w:t>
            </w:r>
            <w:r w:rsidRPr="002F618E">
              <w:tab/>
            </w:r>
            <w:r>
              <w:t xml:space="preserve">: </w:t>
            </w:r>
            <w:r w:rsidRPr="00542357">
              <w:rPr>
                <w:b w:val="0"/>
                <w:color w:val="FF0000"/>
              </w:rPr>
              <w:t>https</w:t>
            </w:r>
            <w:r w:rsidRPr="00542357">
              <w:rPr>
                <w:b w:val="0"/>
              </w:rPr>
              <w:t>://</w:t>
            </w:r>
            <w:r w:rsidRPr="00542357">
              <w:rPr>
                <w:b w:val="0"/>
                <w:color w:val="FF0000"/>
              </w:rPr>
              <w:t>www</w:t>
            </w:r>
            <w:r w:rsidRPr="00542357">
              <w:rPr>
                <w:b w:val="0"/>
              </w:rPr>
              <w:t>.</w:t>
            </w:r>
            <w:r w:rsidRPr="00542357">
              <w:rPr>
                <w:b w:val="0"/>
                <w:color w:val="FF0000"/>
              </w:rPr>
              <w:t>gnostice</w:t>
            </w:r>
            <w:r w:rsidRPr="00542357">
              <w:rPr>
                <w:b w:val="0"/>
              </w:rPr>
              <w:t>.com</w:t>
            </w:r>
          </w:p>
          <w:p w14:paraId="63C285CA" w14:textId="314C6964" w:rsidR="00846A1D" w:rsidRPr="003E03C9" w:rsidRDefault="00ED5797" w:rsidP="00622949">
            <w:pPr>
              <w:pStyle w:val="Heading3"/>
              <w:contextualSpacing w:val="0"/>
              <w:outlineLvl w:val="2"/>
            </w:pPr>
            <w:r>
              <w:t>Duration</w:t>
            </w:r>
            <w:r w:rsidR="00B2351F" w:rsidRPr="002F618E">
              <w:tab/>
            </w:r>
            <w:r>
              <w:t xml:space="preserve">: </w:t>
            </w:r>
            <w:r w:rsidRPr="00B2351F">
              <w:rPr>
                <w:b w:val="0"/>
                <w:color w:val="FF0000"/>
              </w:rPr>
              <w:t>Dec 2011 – Till date</w:t>
            </w:r>
            <w:r w:rsidR="00B2351F">
              <w:rPr>
                <w:b w:val="0"/>
                <w:color w:val="FF0000"/>
              </w:rPr>
              <w:t>.</w:t>
            </w:r>
          </w:p>
          <w:tbl>
            <w:tblPr>
              <w:tblStyle w:val="TableGrid"/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Education layout table"/>
            </w:tblPr>
            <w:tblGrid>
              <w:gridCol w:w="8534"/>
            </w:tblGrid>
            <w:tr w:rsidR="00CF7319" w:rsidRPr="00CF1A49" w14:paraId="444BB6F4" w14:textId="77777777" w:rsidTr="00F361BD">
              <w:tc>
                <w:tcPr>
                  <w:tcW w:w="8534" w:type="dxa"/>
                </w:tcPr>
                <w:p w14:paraId="05CB7522" w14:textId="77777777" w:rsidR="000D08A6" w:rsidRDefault="000D08A6" w:rsidP="00CF7319">
                  <w:pPr>
                    <w:rPr>
                      <w:b/>
                    </w:rPr>
                  </w:pPr>
                </w:p>
                <w:p w14:paraId="1043695F" w14:textId="614C10F8" w:rsidR="00CF7319" w:rsidRPr="002F618E" w:rsidRDefault="00CF7319" w:rsidP="00CF7319">
                  <w:pPr>
                    <w:rPr>
                      <w:b/>
                    </w:rPr>
                  </w:pPr>
                  <w:r w:rsidRPr="002F618E">
                    <w:rPr>
                      <w:b/>
                    </w:rPr>
                    <w:t xml:space="preserve">Project   </w:t>
                  </w:r>
                  <w:r w:rsidRPr="002F618E">
                    <w:rPr>
                      <w:b/>
                    </w:rPr>
                    <w:tab/>
                    <w:t xml:space="preserve">:  </w:t>
                  </w:r>
                  <w:proofErr w:type="spellStart"/>
                  <w:r w:rsidRPr="002F618E">
                    <w:rPr>
                      <w:b/>
                    </w:rPr>
                    <w:t>StarDocs</w:t>
                  </w:r>
                  <w:proofErr w:type="spellEnd"/>
                  <w:r w:rsidRPr="002F618E">
                    <w:rPr>
                      <w:b/>
                    </w:rPr>
                    <w:t xml:space="preserve"> - REST-based document-processing and document-viewing API</w:t>
                  </w:r>
                  <w:r w:rsidR="00C12F05" w:rsidRPr="002F618E">
                    <w:rPr>
                      <w:b/>
                    </w:rPr>
                    <w:t>s</w:t>
                  </w:r>
                  <w:r w:rsidR="00542357">
                    <w:rPr>
                      <w:b/>
                    </w:rPr>
                    <w:t>.</w:t>
                  </w:r>
                </w:p>
                <w:p w14:paraId="1D73B2BA" w14:textId="05D15F07" w:rsidR="00CF7319" w:rsidRPr="00CF7319" w:rsidRDefault="00CF7319" w:rsidP="00CF7319">
                  <w:r w:rsidRPr="00CF7319">
                    <w:t>Technology</w:t>
                  </w:r>
                  <w:r w:rsidRPr="00CF7319">
                    <w:tab/>
                    <w:t>:  ASP.NET Web APIs,</w:t>
                  </w:r>
                  <w:r w:rsidR="00E71806">
                    <w:t xml:space="preserve"> </w:t>
                  </w:r>
                  <w:r w:rsidR="00E71806" w:rsidRPr="00CF7319">
                    <w:t>Entity Framework</w:t>
                  </w:r>
                  <w:r w:rsidRPr="00CF7319">
                    <w:t>, Angular,</w:t>
                  </w:r>
                </w:p>
                <w:p w14:paraId="7A9C3AF2" w14:textId="6606911B" w:rsidR="00CF7319" w:rsidRPr="00CF7319" w:rsidRDefault="00CF7319" w:rsidP="00CF7319">
                  <w:r w:rsidRPr="00CF7319">
                    <w:t>Team Size</w:t>
                  </w:r>
                  <w:r w:rsidRPr="00CF7319">
                    <w:tab/>
                    <w:t>:  5</w:t>
                  </w:r>
                </w:p>
                <w:p w14:paraId="4F7CC6E6" w14:textId="1E3771C3" w:rsidR="00CF7319" w:rsidRPr="00CF7319" w:rsidRDefault="00CF7319" w:rsidP="00CF7319">
                  <w:r w:rsidRPr="00CF7319">
                    <w:t>Summary</w:t>
                  </w:r>
                  <w:r w:rsidRPr="00CF7319">
                    <w:tab/>
                    <w:t xml:space="preserve">:  </w:t>
                  </w:r>
                  <w:proofErr w:type="spellStart"/>
                  <w:r w:rsidRPr="00CF7319">
                    <w:t>StarDocs</w:t>
                  </w:r>
                  <w:proofErr w:type="spellEnd"/>
                  <w:r w:rsidRPr="00CF7319">
                    <w:t xml:space="preserve"> is a document-processing and document-viewing REST API for use across multiple platforms. In this model, you will subscribe to the API services and make calls to the Web API to get your work done.</w:t>
                  </w:r>
                </w:p>
                <w:p w14:paraId="00E73EF3" w14:textId="77777777" w:rsidR="00CF7319" w:rsidRPr="00CF7319" w:rsidRDefault="00CF7319" w:rsidP="00CF7319">
                  <w:r w:rsidRPr="00CF7319">
                    <w:t>Responsibilities</w:t>
                  </w:r>
                  <w:r w:rsidRPr="00CF7319">
                    <w:tab/>
                    <w:t>:</w:t>
                  </w:r>
                </w:p>
                <w:p w14:paraId="42669824" w14:textId="2AA32153" w:rsidR="00CF7319" w:rsidRPr="00CF7319" w:rsidRDefault="00CF7319" w:rsidP="005B2CA6">
                  <w:pPr>
                    <w:pStyle w:val="ListParagraph"/>
                    <w:numPr>
                      <w:ilvl w:val="0"/>
                      <w:numId w:val="23"/>
                    </w:numPr>
                  </w:pPr>
                  <w:r w:rsidRPr="00CF7319">
                    <w:t>Analyzing existing product and collecting requirements.</w:t>
                  </w:r>
                </w:p>
                <w:p w14:paraId="74E768D4" w14:textId="66E159AF" w:rsidR="00CF7319" w:rsidRPr="00CF7319" w:rsidRDefault="00CF7319" w:rsidP="005B2CA6">
                  <w:pPr>
                    <w:pStyle w:val="ListParagraph"/>
                    <w:numPr>
                      <w:ilvl w:val="0"/>
                      <w:numId w:val="23"/>
                    </w:numPr>
                  </w:pPr>
                  <w:r w:rsidRPr="00CF7319">
                    <w:t>Designing client-server rest</w:t>
                  </w:r>
                  <w:r w:rsidR="00542357">
                    <w:t xml:space="preserve"> call</w:t>
                  </w:r>
                  <w:r w:rsidRPr="00CF7319">
                    <w:t xml:space="preserve"> interface.</w:t>
                  </w:r>
                </w:p>
                <w:p w14:paraId="6CAD8AD1" w14:textId="3A76E94B" w:rsidR="00CF7319" w:rsidRPr="00CF7319" w:rsidRDefault="00CF7319" w:rsidP="005B2CA6">
                  <w:pPr>
                    <w:pStyle w:val="ListParagraph"/>
                    <w:numPr>
                      <w:ilvl w:val="0"/>
                      <w:numId w:val="23"/>
                    </w:numPr>
                  </w:pPr>
                  <w:r w:rsidRPr="00CF7319">
                    <w:t>Client Side and Server-Side API design.</w:t>
                  </w:r>
                </w:p>
                <w:p w14:paraId="032DC9C5" w14:textId="6E3A6C02" w:rsidR="00CF7319" w:rsidRDefault="00CF7319" w:rsidP="005B2CA6">
                  <w:pPr>
                    <w:pStyle w:val="ListParagraph"/>
                    <w:numPr>
                      <w:ilvl w:val="0"/>
                      <w:numId w:val="23"/>
                    </w:numPr>
                  </w:pPr>
                  <w:r w:rsidRPr="00CF7319">
                    <w:t>Implementation of APIs for client ease.</w:t>
                  </w:r>
                </w:p>
                <w:p w14:paraId="524E75F9" w14:textId="6417C484" w:rsidR="00542357" w:rsidRPr="00CF7319" w:rsidRDefault="00542357" w:rsidP="005B2CA6">
                  <w:pPr>
                    <w:pStyle w:val="ListParagraph"/>
                    <w:numPr>
                      <w:ilvl w:val="0"/>
                      <w:numId w:val="23"/>
                    </w:numPr>
                  </w:pPr>
                  <w:r w:rsidRPr="00144A85">
                    <w:t xml:space="preserve">Study of different file formats like PDF, </w:t>
                  </w:r>
                  <w:r>
                    <w:t>Word &amp; Image.</w:t>
                  </w:r>
                </w:p>
                <w:p w14:paraId="00F4A432" w14:textId="0EDBA6D2" w:rsidR="00CF7319" w:rsidRPr="00CF7319" w:rsidRDefault="00CF7319" w:rsidP="005B2CA6">
                  <w:pPr>
                    <w:pStyle w:val="ListParagraph"/>
                    <w:numPr>
                      <w:ilvl w:val="0"/>
                      <w:numId w:val="23"/>
                    </w:numPr>
                  </w:pPr>
                  <w:r w:rsidRPr="00CF7319">
                    <w:t>Considered all possible use-cases to make it more generic.</w:t>
                  </w:r>
                </w:p>
              </w:tc>
            </w:tr>
            <w:tr w:rsidR="00CF7319" w:rsidRPr="00CF1A49" w14:paraId="20CA01D2" w14:textId="77777777" w:rsidTr="00F361BD">
              <w:tc>
                <w:tcPr>
                  <w:tcW w:w="8534" w:type="dxa"/>
                </w:tcPr>
                <w:p w14:paraId="235B669D" w14:textId="77777777" w:rsidR="00CA0489" w:rsidRDefault="00CA0489" w:rsidP="00CA0489">
                  <w:pPr>
                    <w:rPr>
                      <w:b/>
                    </w:rPr>
                  </w:pPr>
                </w:p>
                <w:p w14:paraId="39D08268" w14:textId="7C8F5FCE" w:rsidR="00CA0489" w:rsidRPr="002F618E" w:rsidRDefault="00CA0489" w:rsidP="00CA0489">
                  <w:pPr>
                    <w:rPr>
                      <w:b/>
                    </w:rPr>
                  </w:pPr>
                  <w:r w:rsidRPr="002F618E">
                    <w:rPr>
                      <w:b/>
                    </w:rPr>
                    <w:t xml:space="preserve">Project </w:t>
                  </w:r>
                  <w:r w:rsidRPr="002F618E">
                    <w:rPr>
                      <w:b/>
                    </w:rPr>
                    <w:tab/>
                  </w:r>
                  <w:r w:rsidRPr="002F618E">
                    <w:rPr>
                      <w:b/>
                    </w:rPr>
                    <w:tab/>
                    <w:t>:  DocumentStudio.NET</w:t>
                  </w:r>
                </w:p>
                <w:p w14:paraId="0F27B397" w14:textId="77777777" w:rsidR="00CA0489" w:rsidRPr="00144A85" w:rsidRDefault="00CA0489" w:rsidP="00CA0489">
                  <w:r w:rsidRPr="00144A85">
                    <w:t>Technology</w:t>
                  </w:r>
                  <w:r w:rsidRPr="00144A85">
                    <w:tab/>
                    <w:t>:  C#</w:t>
                  </w:r>
                  <w:r>
                    <w:t>, Framework</w:t>
                  </w:r>
                  <w:r w:rsidRPr="00144A85">
                    <w:t xml:space="preserve"> 4.</w:t>
                  </w:r>
                  <w:r>
                    <w:t>5, .NET Core</w:t>
                  </w:r>
                  <w:r w:rsidRPr="00144A85">
                    <w:t xml:space="preserve"> </w:t>
                  </w:r>
                </w:p>
                <w:p w14:paraId="0121593D" w14:textId="77777777" w:rsidR="00CA0489" w:rsidRPr="00144A85" w:rsidRDefault="00CA0489" w:rsidP="00CA0489">
                  <w:r w:rsidRPr="00144A85">
                    <w:t>Team Size</w:t>
                  </w:r>
                  <w:r w:rsidRPr="00144A85">
                    <w:tab/>
                    <w:t>:</w:t>
                  </w:r>
                  <w:r>
                    <w:t xml:space="preserve">  </w:t>
                  </w:r>
                  <w:r w:rsidRPr="00144A85">
                    <w:t>6</w:t>
                  </w:r>
                </w:p>
                <w:p w14:paraId="7769212B" w14:textId="77777777" w:rsidR="00CA0489" w:rsidRPr="00144A85" w:rsidRDefault="00CA0489" w:rsidP="00CA0489">
                  <w:r>
                    <w:t>Summary</w:t>
                  </w:r>
                  <w:r w:rsidRPr="00144A85">
                    <w:tab/>
                    <w:t>:</w:t>
                  </w:r>
                  <w:r>
                    <w:t xml:space="preserve">  </w:t>
                  </w:r>
                  <w:proofErr w:type="spellStart"/>
                  <w:r w:rsidRPr="00144A85">
                    <w:t>DocumentStudio</w:t>
                  </w:r>
                  <w:proofErr w:type="spellEnd"/>
                  <w:r w:rsidRPr="00144A85">
                    <w:t xml:space="preserve"> .NET is the next-generation multi-format document-processing component suite for .NET developers. It has controls for viewing, printing, and converting PDF, DOCX, DOC, BMP, JPEG, PNG, WMF, EMF, TIFF and MTIFF. </w:t>
                  </w:r>
                </w:p>
                <w:p w14:paraId="172A6EAD" w14:textId="77777777" w:rsidR="00CA0489" w:rsidRPr="00144A85" w:rsidRDefault="00CA0489" w:rsidP="00CA0489">
                  <w:r w:rsidRPr="00144A85">
                    <w:t>Responsibilities</w:t>
                  </w:r>
                  <w:r w:rsidRPr="00144A85">
                    <w:tab/>
                    <w:t xml:space="preserve">: </w:t>
                  </w:r>
                </w:p>
                <w:p w14:paraId="51E4B232" w14:textId="24C15298" w:rsidR="00CA0489" w:rsidRPr="00144A85" w:rsidRDefault="00CA0489" w:rsidP="00CA0489">
                  <w:pPr>
                    <w:numPr>
                      <w:ilvl w:val="0"/>
                      <w:numId w:val="17"/>
                    </w:numPr>
                  </w:pPr>
                  <w:r w:rsidRPr="00144A85">
                    <w:t>Understanding the existing architecture.</w:t>
                  </w:r>
                </w:p>
                <w:p w14:paraId="4D950FB7" w14:textId="57A05E68" w:rsidR="00CA0489" w:rsidRDefault="009F7F6C" w:rsidP="00CA0489">
                  <w:pPr>
                    <w:numPr>
                      <w:ilvl w:val="0"/>
                      <w:numId w:val="17"/>
                    </w:numPr>
                  </w:pPr>
                  <w:r>
                    <w:t>Design project to target multiple platforms from a single project.</w:t>
                  </w:r>
                </w:p>
                <w:p w14:paraId="3E52A775" w14:textId="7A36F224" w:rsidR="009F7F6C" w:rsidRDefault="009F7F6C" w:rsidP="00CA0489">
                  <w:pPr>
                    <w:numPr>
                      <w:ilvl w:val="0"/>
                      <w:numId w:val="17"/>
                    </w:numPr>
                  </w:pPr>
                  <w:r>
                    <w:t>Designed common modules to reduce code redundancy and code simplicity.</w:t>
                  </w:r>
                </w:p>
                <w:p w14:paraId="28F45401" w14:textId="2F5E6451" w:rsidR="009F7F6C" w:rsidRDefault="009F7F6C" w:rsidP="00CA0489">
                  <w:pPr>
                    <w:numPr>
                      <w:ilvl w:val="0"/>
                      <w:numId w:val="17"/>
                    </w:numPr>
                  </w:pPr>
                  <w:r>
                    <w:t>Designed document processing engine to support cross-platform.</w:t>
                  </w:r>
                </w:p>
                <w:p w14:paraId="533B56BC" w14:textId="7388F7D1" w:rsidR="009F7F6C" w:rsidRPr="00144A85" w:rsidRDefault="009F7F6C" w:rsidP="00CA0489">
                  <w:pPr>
                    <w:numPr>
                      <w:ilvl w:val="0"/>
                      <w:numId w:val="17"/>
                    </w:numPr>
                  </w:pPr>
                  <w:r>
                    <w:t>Implemented common “</w:t>
                  </w:r>
                  <w:proofErr w:type="spellStart"/>
                  <w:r>
                    <w:t>PageManager</w:t>
                  </w:r>
                  <w:proofErr w:type="spellEnd"/>
                  <w:r>
                    <w:t>” module to use across multiple platforms.</w:t>
                  </w:r>
                </w:p>
                <w:p w14:paraId="00634D0B" w14:textId="77777777" w:rsidR="00CA0489" w:rsidRDefault="00CA0489" w:rsidP="00CA0489">
                  <w:pPr>
                    <w:rPr>
                      <w:b/>
                    </w:rPr>
                  </w:pPr>
                </w:p>
                <w:p w14:paraId="57908D83" w14:textId="52CBA141" w:rsidR="00CF7319" w:rsidRPr="002F618E" w:rsidRDefault="00CF7319" w:rsidP="00CF7319">
                  <w:pPr>
                    <w:rPr>
                      <w:b/>
                    </w:rPr>
                  </w:pPr>
                  <w:r w:rsidRPr="002F618E">
                    <w:rPr>
                      <w:b/>
                    </w:rPr>
                    <w:t xml:space="preserve">Project </w:t>
                  </w:r>
                  <w:r w:rsidRPr="002F618E">
                    <w:rPr>
                      <w:b/>
                    </w:rPr>
                    <w:tab/>
                  </w:r>
                  <w:r w:rsidRPr="002F618E">
                    <w:rPr>
                      <w:b/>
                    </w:rPr>
                    <w:tab/>
                    <w:t>:  ASP.NET Multi-Format Document Viewer</w:t>
                  </w:r>
                </w:p>
                <w:p w14:paraId="5F91C609" w14:textId="6AB3D90B" w:rsidR="00CF7319" w:rsidRPr="00144A85" w:rsidRDefault="00CF7319" w:rsidP="00CF7319">
                  <w:r w:rsidRPr="00144A85">
                    <w:t>Technology</w:t>
                  </w:r>
                  <w:r w:rsidRPr="00144A85">
                    <w:tab/>
                    <w:t>:  ASP.NET</w:t>
                  </w:r>
                  <w:r>
                    <w:t xml:space="preserve"> MVC</w:t>
                  </w:r>
                  <w:r w:rsidRPr="00144A85">
                    <w:t>,</w:t>
                  </w:r>
                  <w:r w:rsidR="009F7F6C">
                    <w:t xml:space="preserve"> C#,</w:t>
                  </w:r>
                  <w:r w:rsidRPr="00144A85">
                    <w:t xml:space="preserve"> JavaScript, </w:t>
                  </w:r>
                  <w:proofErr w:type="spellStart"/>
                  <w:r w:rsidRPr="00144A85">
                    <w:t>JQuery</w:t>
                  </w:r>
                  <w:proofErr w:type="spellEnd"/>
                  <w:r w:rsidRPr="00144A85">
                    <w:t>, Typescript, Entity Framework</w:t>
                  </w:r>
                </w:p>
                <w:p w14:paraId="7667333D" w14:textId="7D59D7AC" w:rsidR="00CF7319" w:rsidRPr="00144A85" w:rsidRDefault="00CF7319" w:rsidP="00CF7319">
                  <w:r w:rsidRPr="00144A85">
                    <w:t>Team Size</w:t>
                  </w:r>
                  <w:r w:rsidRPr="00144A85">
                    <w:tab/>
                    <w:t>:  5</w:t>
                  </w:r>
                </w:p>
                <w:p w14:paraId="7046924A" w14:textId="74EB2285" w:rsidR="00CF7319" w:rsidRPr="00144A85" w:rsidRDefault="00CF7319" w:rsidP="00CF7319">
                  <w:r>
                    <w:t>Summary</w:t>
                  </w:r>
                  <w:r w:rsidRPr="00144A85">
                    <w:tab/>
                    <w:t>:  The Document Viewer control supports viewing, interactive form filling, annotations, searching (With OCR support)</w:t>
                  </w:r>
                  <w:r w:rsidR="009F7F6C">
                    <w:t>, handwritten signature</w:t>
                  </w:r>
                  <w:r w:rsidRPr="00144A85">
                    <w:t xml:space="preserve"> and printing PDF, DOCX, DOC, BMP, JPEG, PNG, WMF, EMF, and single-page and multi-page TIFF. It works on both desktop (Windows 7, Windows 8.1, Linux, Mac OS X) and mobile browsers (IOS, Android, Windows Phone). </w:t>
                  </w:r>
                </w:p>
                <w:p w14:paraId="5E6711CC" w14:textId="77777777" w:rsidR="00CF7319" w:rsidRPr="00144A85" w:rsidRDefault="00CF7319" w:rsidP="00CF7319">
                  <w:r w:rsidRPr="00144A85">
                    <w:t>Responsibilities</w:t>
                  </w:r>
                  <w:r w:rsidRPr="00144A85">
                    <w:tab/>
                    <w:t>:</w:t>
                  </w:r>
                </w:p>
                <w:p w14:paraId="3322B51F" w14:textId="5BBE9B76" w:rsidR="00CF7319" w:rsidRPr="00144A85" w:rsidRDefault="00CF7319" w:rsidP="00C12F05">
                  <w:pPr>
                    <w:numPr>
                      <w:ilvl w:val="0"/>
                      <w:numId w:val="17"/>
                    </w:numPr>
                  </w:pPr>
                  <w:r w:rsidRPr="00144A85">
                    <w:t>Collecting initial requirement</w:t>
                  </w:r>
                  <w:r w:rsidR="00254E27">
                    <w:t>s</w:t>
                  </w:r>
                  <w:r w:rsidRPr="00144A85">
                    <w:t xml:space="preserve"> &amp; </w:t>
                  </w:r>
                  <w:r w:rsidR="00254E27">
                    <w:t>a</w:t>
                  </w:r>
                  <w:r w:rsidRPr="00144A85">
                    <w:t>nalyzing.</w:t>
                  </w:r>
                </w:p>
                <w:p w14:paraId="5AA2918E" w14:textId="715BA19E" w:rsidR="00CF7319" w:rsidRDefault="00CF7319" w:rsidP="00C12F05">
                  <w:pPr>
                    <w:numPr>
                      <w:ilvl w:val="0"/>
                      <w:numId w:val="17"/>
                    </w:numPr>
                  </w:pPr>
                  <w:r w:rsidRPr="00144A85">
                    <w:t xml:space="preserve">Designing </w:t>
                  </w:r>
                  <w:r w:rsidR="00254E27">
                    <w:t>client-side modules and server-side modules.</w:t>
                  </w:r>
                </w:p>
                <w:p w14:paraId="29B6DC97" w14:textId="3E0AD3D6" w:rsidR="00CF7319" w:rsidRDefault="00254E27" w:rsidP="00C12F05">
                  <w:pPr>
                    <w:numPr>
                      <w:ilvl w:val="0"/>
                      <w:numId w:val="17"/>
                    </w:numPr>
                  </w:pPr>
                  <w:r>
                    <w:t>Designed c</w:t>
                  </w:r>
                  <w:r w:rsidRPr="00144A85">
                    <w:t>lient</w:t>
                  </w:r>
                  <w:r w:rsidR="00CF7319" w:rsidRPr="00144A85">
                    <w:t>-</w:t>
                  </w:r>
                  <w:r>
                    <w:t>s</w:t>
                  </w:r>
                  <w:r w:rsidR="00CF7319" w:rsidRPr="00144A85">
                    <w:t xml:space="preserve">ide and </w:t>
                  </w:r>
                  <w:r>
                    <w:t>s</w:t>
                  </w:r>
                  <w:r w:rsidR="00CF7319" w:rsidRPr="00144A85">
                    <w:t>erver-</w:t>
                  </w:r>
                  <w:r>
                    <w:t>s</w:t>
                  </w:r>
                  <w:r w:rsidR="00CF7319" w:rsidRPr="00144A85">
                    <w:t>ide API design</w:t>
                  </w:r>
                  <w:r>
                    <w:t>.</w:t>
                  </w:r>
                </w:p>
                <w:p w14:paraId="406D822C" w14:textId="2A2C1102" w:rsidR="00254E27" w:rsidRDefault="00254E27" w:rsidP="00C12F05">
                  <w:pPr>
                    <w:numPr>
                      <w:ilvl w:val="0"/>
                      <w:numId w:val="17"/>
                    </w:numPr>
                  </w:pPr>
                  <w:r>
                    <w:t>Designed document viewer user interface.</w:t>
                  </w:r>
                </w:p>
                <w:p w14:paraId="11DE2EB9" w14:textId="3F4A2046" w:rsidR="00254E27" w:rsidRDefault="00254E27" w:rsidP="00C12F05">
                  <w:pPr>
                    <w:numPr>
                      <w:ilvl w:val="0"/>
                      <w:numId w:val="17"/>
                    </w:numPr>
                  </w:pPr>
                  <w:r>
                    <w:t>Implemented document viewing, printing, interactive form fields, annotations and handwritten signatures which involves complex user interface.</w:t>
                  </w:r>
                </w:p>
                <w:p w14:paraId="77953FDB" w14:textId="791CE0DA" w:rsidR="00254E27" w:rsidRDefault="00254E27" w:rsidP="00C12F05">
                  <w:pPr>
                    <w:numPr>
                      <w:ilvl w:val="0"/>
                      <w:numId w:val="17"/>
                    </w:numPr>
                  </w:pPr>
                  <w:r>
                    <w:t>Implemented server-side document processing APIs and exposed to client through rest calls.</w:t>
                  </w:r>
                </w:p>
                <w:p w14:paraId="320FFB65" w14:textId="77777777" w:rsidR="00254E27" w:rsidRDefault="00254E27" w:rsidP="00CA0489"/>
                <w:p w14:paraId="4D087E43" w14:textId="1AA11E31" w:rsidR="00CA0489" w:rsidRPr="002F618E" w:rsidRDefault="00CA0489" w:rsidP="00CA0489">
                  <w:pPr>
                    <w:rPr>
                      <w:b/>
                    </w:rPr>
                  </w:pPr>
                  <w:r w:rsidRPr="002F618E">
                    <w:rPr>
                      <w:b/>
                    </w:rPr>
                    <w:t xml:space="preserve">Project </w:t>
                  </w:r>
                  <w:r w:rsidRPr="002F618E">
                    <w:rPr>
                      <w:b/>
                    </w:rPr>
                    <w:tab/>
                  </w:r>
                  <w:r w:rsidRPr="002F618E">
                    <w:rPr>
                      <w:b/>
                    </w:rPr>
                    <w:tab/>
                    <w:t xml:space="preserve">:  </w:t>
                  </w:r>
                  <w:r>
                    <w:rPr>
                      <w:b/>
                    </w:rPr>
                    <w:t xml:space="preserve">Xamarin </w:t>
                  </w:r>
                  <w:r w:rsidRPr="002F618E">
                    <w:rPr>
                      <w:b/>
                    </w:rPr>
                    <w:t>Multi-Format Document Viewer</w:t>
                  </w:r>
                </w:p>
                <w:p w14:paraId="59E0BAE3" w14:textId="5A973882" w:rsidR="00CA0489" w:rsidRPr="00144A85" w:rsidRDefault="00CA0489" w:rsidP="00CA0489">
                  <w:r w:rsidRPr="00144A85">
                    <w:t>Technology</w:t>
                  </w:r>
                  <w:r w:rsidRPr="00144A85">
                    <w:tab/>
                    <w:t xml:space="preserve">:  </w:t>
                  </w:r>
                  <w:r>
                    <w:t>.NET Core</w:t>
                  </w:r>
                  <w:r w:rsidRPr="00144A85">
                    <w:t xml:space="preserve">, </w:t>
                  </w:r>
                  <w:r>
                    <w:t>Xamarin</w:t>
                  </w:r>
                  <w:r w:rsidR="00254E27">
                    <w:t>,</w:t>
                  </w:r>
                  <w:r w:rsidR="00237879">
                    <w:t xml:space="preserve"> Xamarin-Forms, </w:t>
                  </w:r>
                  <w:proofErr w:type="spellStart"/>
                  <w:r w:rsidR="00237879">
                    <w:t>SkiaSharp</w:t>
                  </w:r>
                  <w:proofErr w:type="spellEnd"/>
                  <w:r w:rsidR="00237879">
                    <w:t>.</w:t>
                  </w:r>
                </w:p>
                <w:p w14:paraId="1D6E7B8C" w14:textId="77777777" w:rsidR="00CA0489" w:rsidRPr="00144A85" w:rsidRDefault="00CA0489" w:rsidP="00CA0489">
                  <w:r w:rsidRPr="00144A85">
                    <w:t>Team Size</w:t>
                  </w:r>
                  <w:r w:rsidRPr="00144A85">
                    <w:tab/>
                    <w:t>:  5</w:t>
                  </w:r>
                </w:p>
                <w:p w14:paraId="32865E9C" w14:textId="4904331D" w:rsidR="00CA0489" w:rsidRPr="00144A85" w:rsidRDefault="00CA0489" w:rsidP="00CA0489">
                  <w:r>
                    <w:t>Summary</w:t>
                  </w:r>
                  <w:r w:rsidRPr="00144A85">
                    <w:tab/>
                    <w:t xml:space="preserve">:  </w:t>
                  </w:r>
                  <w:r>
                    <w:t xml:space="preserve">Xamarin </w:t>
                  </w:r>
                  <w:r w:rsidRPr="00144A85">
                    <w:t>Document Viewer control supports viewing</w:t>
                  </w:r>
                  <w:r>
                    <w:t xml:space="preserve"> and </w:t>
                  </w:r>
                  <w:r w:rsidRPr="00144A85">
                    <w:t xml:space="preserve">searching (With OCR support) PDF, DOCX, DOC, BMP, JPEG, PNG, WMF, EMF, and single-page and multi-page TIFF. </w:t>
                  </w:r>
                </w:p>
                <w:p w14:paraId="67E85BB7" w14:textId="77777777" w:rsidR="00CA0489" w:rsidRPr="00144A85" w:rsidRDefault="00CA0489" w:rsidP="00CA0489">
                  <w:r w:rsidRPr="00144A85">
                    <w:t>Responsibilities</w:t>
                  </w:r>
                  <w:r w:rsidRPr="00144A85">
                    <w:tab/>
                    <w:t>:</w:t>
                  </w:r>
                </w:p>
                <w:p w14:paraId="5DFD5EF2" w14:textId="77777777" w:rsidR="00254E27" w:rsidRDefault="00CA0489" w:rsidP="00254E27">
                  <w:pPr>
                    <w:numPr>
                      <w:ilvl w:val="0"/>
                      <w:numId w:val="17"/>
                    </w:numPr>
                  </w:pPr>
                  <w:r w:rsidRPr="00144A85">
                    <w:t xml:space="preserve">Designing </w:t>
                  </w:r>
                  <w:r w:rsidR="00254E27">
                    <w:t>user interface for android &amp; IOS platform.</w:t>
                  </w:r>
                </w:p>
                <w:p w14:paraId="5547AB86" w14:textId="77777777" w:rsidR="00237879" w:rsidRDefault="00254E27" w:rsidP="00254E27">
                  <w:pPr>
                    <w:numPr>
                      <w:ilvl w:val="0"/>
                      <w:numId w:val="17"/>
                    </w:numPr>
                  </w:pPr>
                  <w:r>
                    <w:t>Implemented common user interface module using</w:t>
                  </w:r>
                  <w:r w:rsidR="00237879">
                    <w:t xml:space="preserve"> Xamarin class library.</w:t>
                  </w:r>
                </w:p>
                <w:p w14:paraId="7DACDA5C" w14:textId="0150B0B3" w:rsidR="00CA0489" w:rsidRDefault="00237879" w:rsidP="00254E27">
                  <w:pPr>
                    <w:numPr>
                      <w:ilvl w:val="0"/>
                      <w:numId w:val="17"/>
                    </w:numPr>
                  </w:pPr>
                  <w:r>
                    <w:t>Implemented platform specific gestures for android and IOS platform.</w:t>
                  </w:r>
                </w:p>
                <w:p w14:paraId="0F976E57" w14:textId="35097100" w:rsidR="00237879" w:rsidRDefault="00237879" w:rsidP="00254E27">
                  <w:pPr>
                    <w:numPr>
                      <w:ilvl w:val="0"/>
                      <w:numId w:val="17"/>
                    </w:numPr>
                  </w:pPr>
                  <w:r>
                    <w:t xml:space="preserve">Implemented text selection and search feature in android and IOS by manipulating RAW touches and moves to detect different gestures. </w:t>
                  </w:r>
                </w:p>
                <w:p w14:paraId="4640F021" w14:textId="59C97D0B" w:rsidR="00237879" w:rsidRDefault="00237879" w:rsidP="00254E27">
                  <w:pPr>
                    <w:numPr>
                      <w:ilvl w:val="0"/>
                      <w:numId w:val="17"/>
                    </w:numPr>
                  </w:pPr>
                  <w:r>
                    <w:t>Optimized memory utilization by discarding least used resources.</w:t>
                  </w:r>
                </w:p>
                <w:p w14:paraId="5DF753F1" w14:textId="77777777" w:rsidR="00CA0489" w:rsidRDefault="00CA0489" w:rsidP="00CA0489"/>
                <w:p w14:paraId="745C29C7" w14:textId="212938CF" w:rsidR="00CA0489" w:rsidRPr="002F618E" w:rsidRDefault="00CA0489" w:rsidP="00CA0489">
                  <w:pPr>
                    <w:rPr>
                      <w:b/>
                    </w:rPr>
                  </w:pPr>
                  <w:r w:rsidRPr="002F618E">
                    <w:rPr>
                      <w:b/>
                    </w:rPr>
                    <w:t xml:space="preserve">Project </w:t>
                  </w:r>
                  <w:r w:rsidRPr="002F618E">
                    <w:rPr>
                      <w:b/>
                    </w:rPr>
                    <w:tab/>
                  </w:r>
                  <w:r w:rsidRPr="002F618E">
                    <w:rPr>
                      <w:b/>
                    </w:rPr>
                    <w:tab/>
                    <w:t xml:space="preserve">:  </w:t>
                  </w:r>
                  <w:r>
                    <w:rPr>
                      <w:b/>
                    </w:rPr>
                    <w:t xml:space="preserve">WPF </w:t>
                  </w:r>
                  <w:r w:rsidRPr="002F618E">
                    <w:rPr>
                      <w:b/>
                    </w:rPr>
                    <w:t>Multi-Format Document Viewer</w:t>
                  </w:r>
                </w:p>
                <w:p w14:paraId="0EBBA059" w14:textId="54F4FC96" w:rsidR="00CA0489" w:rsidRPr="00144A85" w:rsidRDefault="00CA0489" w:rsidP="00CA0489">
                  <w:r w:rsidRPr="00144A85">
                    <w:t>Technology</w:t>
                  </w:r>
                  <w:r w:rsidRPr="00144A85">
                    <w:tab/>
                    <w:t xml:space="preserve">:  </w:t>
                  </w:r>
                  <w:r>
                    <w:t>.NET 4.5 Framework &amp; WPF</w:t>
                  </w:r>
                </w:p>
                <w:p w14:paraId="4F031CEB" w14:textId="77777777" w:rsidR="00CA0489" w:rsidRPr="00144A85" w:rsidRDefault="00CA0489" w:rsidP="00CA0489">
                  <w:r w:rsidRPr="00144A85">
                    <w:t>Team Size</w:t>
                  </w:r>
                  <w:r w:rsidRPr="00144A85">
                    <w:tab/>
                    <w:t>:  5</w:t>
                  </w:r>
                </w:p>
                <w:p w14:paraId="4579521D" w14:textId="58C3E582" w:rsidR="00CA0489" w:rsidRPr="00144A85" w:rsidRDefault="00CA0489" w:rsidP="00CA0489">
                  <w:r>
                    <w:t>Summary</w:t>
                  </w:r>
                  <w:r w:rsidRPr="00144A85">
                    <w:tab/>
                    <w:t xml:space="preserve">:  </w:t>
                  </w:r>
                  <w:r>
                    <w:t xml:space="preserve">WPF </w:t>
                  </w:r>
                  <w:r w:rsidRPr="00144A85">
                    <w:t>Document Viewer control supports viewing</w:t>
                  </w:r>
                  <w:r>
                    <w:t xml:space="preserve"> and </w:t>
                  </w:r>
                  <w:r w:rsidRPr="00144A85">
                    <w:t xml:space="preserve">searching (With OCR support) PDF, DOCX, DOC, BMP, JPEG, PNG, WMF, EMF, and single-page and multi-page TIFF. </w:t>
                  </w:r>
                </w:p>
                <w:p w14:paraId="5A500E35" w14:textId="77777777" w:rsidR="00CA0489" w:rsidRPr="00144A85" w:rsidRDefault="00CA0489" w:rsidP="00CA0489">
                  <w:r w:rsidRPr="00144A85">
                    <w:lastRenderedPageBreak/>
                    <w:t>Responsibilities</w:t>
                  </w:r>
                  <w:r w:rsidRPr="00144A85">
                    <w:tab/>
                    <w:t>:</w:t>
                  </w:r>
                </w:p>
                <w:p w14:paraId="4C3DE1C4" w14:textId="74B89C69" w:rsidR="00CA0489" w:rsidRDefault="00CA0489" w:rsidP="00CA0489">
                  <w:pPr>
                    <w:numPr>
                      <w:ilvl w:val="0"/>
                      <w:numId w:val="17"/>
                    </w:numPr>
                  </w:pPr>
                  <w:r w:rsidRPr="00144A85">
                    <w:t xml:space="preserve">Collecting initial requirement &amp; </w:t>
                  </w:r>
                  <w:r w:rsidR="00237879">
                    <w:t>a</w:t>
                  </w:r>
                  <w:r w:rsidRPr="00144A85">
                    <w:t>nalyzing.</w:t>
                  </w:r>
                </w:p>
                <w:p w14:paraId="69556E90" w14:textId="08E07D23" w:rsidR="00237879" w:rsidRDefault="00237879" w:rsidP="00CA0489">
                  <w:pPr>
                    <w:numPr>
                      <w:ilvl w:val="0"/>
                      <w:numId w:val="17"/>
                    </w:numPr>
                  </w:pPr>
                  <w:r>
                    <w:t>Implemented document viewing, printing, text selection and search feature.</w:t>
                  </w:r>
                </w:p>
                <w:p w14:paraId="272D5D84" w14:textId="273BEAB6" w:rsidR="00237879" w:rsidRDefault="00237879" w:rsidP="00CA0489">
                  <w:pPr>
                    <w:numPr>
                      <w:ilvl w:val="0"/>
                      <w:numId w:val="17"/>
                    </w:numPr>
                  </w:pPr>
                  <w:r>
                    <w:t>Implemented one-way, two-way binding</w:t>
                  </w:r>
                  <w:r w:rsidR="00AF480C">
                    <w:t>s for all document level properties and page level properties.</w:t>
                  </w:r>
                </w:p>
                <w:p w14:paraId="29A2438B" w14:textId="12F09AC5" w:rsidR="00237879" w:rsidRDefault="00237879" w:rsidP="00CA0489">
                  <w:pPr>
                    <w:numPr>
                      <w:ilvl w:val="0"/>
                      <w:numId w:val="17"/>
                    </w:numPr>
                  </w:pPr>
                  <w:r>
                    <w:t>Implemented commands to perform various document level and page level operations.</w:t>
                  </w:r>
                </w:p>
                <w:p w14:paraId="336E2353" w14:textId="317069CF" w:rsidR="00237879" w:rsidRDefault="00AF480C" w:rsidP="00CA0489">
                  <w:pPr>
                    <w:numPr>
                      <w:ilvl w:val="0"/>
                      <w:numId w:val="17"/>
                    </w:numPr>
                  </w:pPr>
                  <w:r>
                    <w:t>Implemented varies events to notify document operations status.</w:t>
                  </w:r>
                </w:p>
                <w:p w14:paraId="4097EC36" w14:textId="1AF6B6BA" w:rsidR="00AF480C" w:rsidRPr="00144A85" w:rsidRDefault="00AF480C" w:rsidP="00CA0489">
                  <w:pPr>
                    <w:numPr>
                      <w:ilvl w:val="0"/>
                      <w:numId w:val="17"/>
                    </w:numPr>
                  </w:pPr>
                  <w:r>
                    <w:t>Implemented support for MVVM by implemented required bindings and commands.</w:t>
                  </w:r>
                </w:p>
                <w:p w14:paraId="2401D0EB" w14:textId="77777777" w:rsidR="00237879" w:rsidRPr="00144A85" w:rsidRDefault="00237879" w:rsidP="00237879"/>
                <w:p w14:paraId="5CD69D7F" w14:textId="1F8B427D" w:rsidR="00CA0489" w:rsidRPr="002F618E" w:rsidRDefault="00CA0489" w:rsidP="00CA0489">
                  <w:pPr>
                    <w:rPr>
                      <w:b/>
                    </w:rPr>
                  </w:pPr>
                  <w:r w:rsidRPr="002F618E">
                    <w:rPr>
                      <w:b/>
                    </w:rPr>
                    <w:t xml:space="preserve">Project </w:t>
                  </w:r>
                  <w:r w:rsidRPr="002F618E">
                    <w:rPr>
                      <w:b/>
                    </w:rPr>
                    <w:tab/>
                  </w:r>
                  <w:r w:rsidRPr="002F618E">
                    <w:rPr>
                      <w:b/>
                    </w:rPr>
                    <w:tab/>
                    <w:t xml:space="preserve">:  </w:t>
                  </w:r>
                  <w:r>
                    <w:rPr>
                      <w:b/>
                    </w:rPr>
                    <w:t xml:space="preserve">WinForms </w:t>
                  </w:r>
                  <w:r w:rsidRPr="002F618E">
                    <w:rPr>
                      <w:b/>
                    </w:rPr>
                    <w:t>Multi-Format Document Viewer</w:t>
                  </w:r>
                </w:p>
                <w:p w14:paraId="3064EDAD" w14:textId="684D63BC" w:rsidR="00CA0489" w:rsidRPr="00144A85" w:rsidRDefault="00CA0489" w:rsidP="00CA0489">
                  <w:r w:rsidRPr="00144A85">
                    <w:t>Technology</w:t>
                  </w:r>
                  <w:r w:rsidRPr="00144A85">
                    <w:tab/>
                    <w:t xml:space="preserve">:  </w:t>
                  </w:r>
                  <w:r>
                    <w:t>.NET 4.5 Framework &amp; WinForms</w:t>
                  </w:r>
                </w:p>
                <w:p w14:paraId="2AFEC5D7" w14:textId="77777777" w:rsidR="00CA0489" w:rsidRPr="00144A85" w:rsidRDefault="00CA0489" w:rsidP="00CA0489">
                  <w:r w:rsidRPr="00144A85">
                    <w:t>Team Size</w:t>
                  </w:r>
                  <w:r w:rsidRPr="00144A85">
                    <w:tab/>
                    <w:t>:  5</w:t>
                  </w:r>
                </w:p>
                <w:p w14:paraId="0AF8813B" w14:textId="77777777" w:rsidR="00CA0489" w:rsidRPr="00144A85" w:rsidRDefault="00CA0489" w:rsidP="00CA0489">
                  <w:r>
                    <w:t>Summary</w:t>
                  </w:r>
                  <w:r w:rsidRPr="00144A85">
                    <w:tab/>
                    <w:t xml:space="preserve">:  </w:t>
                  </w:r>
                  <w:r>
                    <w:t xml:space="preserve">WPF </w:t>
                  </w:r>
                  <w:r w:rsidRPr="00144A85">
                    <w:t>Document Viewer control supports viewing</w:t>
                  </w:r>
                  <w:r>
                    <w:t xml:space="preserve"> and </w:t>
                  </w:r>
                  <w:r w:rsidRPr="00144A85">
                    <w:t xml:space="preserve">searching (With OCR support) PDF, DOCX, DOC, BMP, JPEG, PNG, WMF, EMF, and single-page and multi-page TIFF. </w:t>
                  </w:r>
                </w:p>
                <w:p w14:paraId="0C228621" w14:textId="238067C6" w:rsidR="00AF480C" w:rsidRPr="00144A85" w:rsidRDefault="00CA0489" w:rsidP="00CA0489">
                  <w:r w:rsidRPr="00144A85">
                    <w:t>Responsibilities</w:t>
                  </w:r>
                  <w:r w:rsidRPr="00144A85">
                    <w:tab/>
                    <w:t>:</w:t>
                  </w:r>
                </w:p>
                <w:p w14:paraId="488808AD" w14:textId="5EA6E6E8" w:rsidR="00AF480C" w:rsidRDefault="00AF480C" w:rsidP="00CA0489">
                  <w:pPr>
                    <w:numPr>
                      <w:ilvl w:val="0"/>
                      <w:numId w:val="17"/>
                    </w:numPr>
                  </w:pPr>
                  <w:r>
                    <w:t>Understanding existing document viewer control to find out root cause of varies rendering, flickering, instant document loading issues.</w:t>
                  </w:r>
                </w:p>
                <w:p w14:paraId="43F536C3" w14:textId="3D327901" w:rsidR="00AF480C" w:rsidRDefault="00AF480C" w:rsidP="00CA0489">
                  <w:pPr>
                    <w:numPr>
                      <w:ilvl w:val="0"/>
                      <w:numId w:val="17"/>
                    </w:numPr>
                  </w:pPr>
                  <w:r>
                    <w:t>Redesign document viewer control to achieve zero wait loading documents, less memory consumptions, loading huge documents and many more optimizations.</w:t>
                  </w:r>
                </w:p>
                <w:p w14:paraId="5504D404" w14:textId="77777777" w:rsidR="00AF480C" w:rsidRDefault="00AF480C" w:rsidP="00CA0489">
                  <w:pPr>
                    <w:numPr>
                      <w:ilvl w:val="0"/>
                      <w:numId w:val="17"/>
                    </w:numPr>
                  </w:pPr>
                  <w:r>
                    <w:t>Designing paginated controls to provide required view for the document with respect to different page modes.</w:t>
                  </w:r>
                </w:p>
                <w:p w14:paraId="7A3834E7" w14:textId="7F11E3A1" w:rsidR="00CA0489" w:rsidRPr="00144A85" w:rsidRDefault="00AF480C" w:rsidP="00CA0489">
                  <w:pPr>
                    <w:numPr>
                      <w:ilvl w:val="0"/>
                      <w:numId w:val="17"/>
                    </w:numPr>
                  </w:pPr>
                  <w:r>
                    <w:t xml:space="preserve">Implemented text selection and search through UI and APIs. </w:t>
                  </w:r>
                </w:p>
                <w:p w14:paraId="1FC69836" w14:textId="2FCA7D2C" w:rsidR="00CA0489" w:rsidRPr="00CF7319" w:rsidRDefault="00CA0489" w:rsidP="00CA0489"/>
              </w:tc>
            </w:tr>
            <w:tr w:rsidR="00C12F05" w:rsidRPr="00CF1A49" w14:paraId="425E7D02" w14:textId="77777777" w:rsidTr="00F361BD">
              <w:tc>
                <w:tcPr>
                  <w:tcW w:w="8534" w:type="dxa"/>
                </w:tcPr>
                <w:p w14:paraId="26C35BEA" w14:textId="79BE4659" w:rsidR="00C12F05" w:rsidRPr="002F618E" w:rsidRDefault="00C12F05" w:rsidP="00FB17E5">
                  <w:pPr>
                    <w:rPr>
                      <w:b/>
                    </w:rPr>
                  </w:pPr>
                  <w:r w:rsidRPr="002F618E">
                    <w:rPr>
                      <w:b/>
                    </w:rPr>
                    <w:lastRenderedPageBreak/>
                    <w:t>Project</w:t>
                  </w:r>
                  <w:r w:rsidRPr="002F618E">
                    <w:rPr>
                      <w:b/>
                    </w:rPr>
                    <w:tab/>
                  </w:r>
                  <w:r w:rsidRPr="002F618E">
                    <w:rPr>
                      <w:b/>
                    </w:rPr>
                    <w:tab/>
                    <w:t xml:space="preserve">:  </w:t>
                  </w:r>
                  <w:proofErr w:type="spellStart"/>
                  <w:r w:rsidR="00FB17E5" w:rsidRPr="002F618E">
                    <w:rPr>
                      <w:b/>
                    </w:rPr>
                    <w:t>PDFOne</w:t>
                  </w:r>
                  <w:proofErr w:type="spellEnd"/>
                  <w:r w:rsidR="00FB17E5" w:rsidRPr="002F618E">
                    <w:rPr>
                      <w:b/>
                    </w:rPr>
                    <w:t xml:space="preserve"> .NET</w:t>
                  </w:r>
                </w:p>
                <w:p w14:paraId="2FA9D489" w14:textId="40FD66D5" w:rsidR="00C12F05" w:rsidRPr="00144A85" w:rsidRDefault="00C12F05" w:rsidP="00FB17E5">
                  <w:r w:rsidRPr="00144A85">
                    <w:t>Technology</w:t>
                  </w:r>
                  <w:r w:rsidRPr="00144A85">
                    <w:tab/>
                    <w:t>:  C#, Framework 2.0</w:t>
                  </w:r>
                </w:p>
                <w:p w14:paraId="214B4BE9" w14:textId="3F464DBF" w:rsidR="00C12F05" w:rsidRPr="00144A85" w:rsidRDefault="00C12F05" w:rsidP="00FB17E5">
                  <w:r w:rsidRPr="00144A85">
                    <w:t>Team Size</w:t>
                  </w:r>
                  <w:r w:rsidRPr="00144A85">
                    <w:tab/>
                    <w:t>:  5</w:t>
                  </w:r>
                </w:p>
                <w:p w14:paraId="3F179FDC" w14:textId="108142B5" w:rsidR="00C12F05" w:rsidRPr="00144A85" w:rsidRDefault="00C12F05" w:rsidP="00FB17E5">
                  <w:pPr>
                    <w:jc w:val="both"/>
                  </w:pPr>
                  <w:r w:rsidRPr="00144A85">
                    <w:t>Description</w:t>
                  </w:r>
                  <w:r w:rsidRPr="00144A85">
                    <w:tab/>
                    <w:t xml:space="preserve">: </w:t>
                  </w:r>
                  <w:proofErr w:type="spellStart"/>
                  <w:r w:rsidRPr="00144A85">
                    <w:t>PDFOne</w:t>
                  </w:r>
                  <w:proofErr w:type="spellEnd"/>
                  <w:r w:rsidRPr="00144A85">
                    <w:t xml:space="preserve"> .NET is a versatile PDF component suite for .NET developers to implement PDF-related tasks in their applications. </w:t>
                  </w:r>
                  <w:proofErr w:type="spellStart"/>
                  <w:r w:rsidRPr="00144A85">
                    <w:t>PDFOne</w:t>
                  </w:r>
                  <w:proofErr w:type="spellEnd"/>
                  <w:r w:rsidRPr="00144A85">
                    <w:t xml:space="preserve"> .NET can create, edit, view, print, encrypt, decrypt, merge, split, reorganize, bookmark, annotate, watermark and stamp PDF documents.             </w:t>
                  </w:r>
                </w:p>
                <w:p w14:paraId="085CA21A" w14:textId="77777777" w:rsidR="00C12F05" w:rsidRPr="00144A85" w:rsidRDefault="00C12F05" w:rsidP="00FB17E5">
                  <w:r w:rsidRPr="00144A85">
                    <w:t>Responsibilities</w:t>
                  </w:r>
                  <w:r w:rsidRPr="00144A85">
                    <w:tab/>
                    <w:t>:</w:t>
                  </w:r>
                </w:p>
                <w:p w14:paraId="64C3777D" w14:textId="77777777" w:rsidR="00C12F05" w:rsidRPr="00144A85" w:rsidRDefault="00C12F05" w:rsidP="00FB17E5">
                  <w:pPr>
                    <w:numPr>
                      <w:ilvl w:val="0"/>
                      <w:numId w:val="17"/>
                    </w:numPr>
                  </w:pPr>
                  <w:r w:rsidRPr="00144A85">
                    <w:t>Understanding the existing architecture.</w:t>
                  </w:r>
                </w:p>
                <w:p w14:paraId="39CBF185" w14:textId="77777777" w:rsidR="00C12F05" w:rsidRPr="00144A85" w:rsidRDefault="00C12F05" w:rsidP="00FB17E5">
                  <w:pPr>
                    <w:numPr>
                      <w:ilvl w:val="0"/>
                      <w:numId w:val="17"/>
                    </w:numPr>
                  </w:pPr>
                  <w:r w:rsidRPr="00144A85">
                    <w:t>Redesigning image rendering mechanism.</w:t>
                  </w:r>
                </w:p>
                <w:p w14:paraId="5FFD3F80" w14:textId="185614D8" w:rsidR="00C12F05" w:rsidRPr="00144A85" w:rsidRDefault="00C12F05" w:rsidP="00FB17E5">
                  <w:pPr>
                    <w:numPr>
                      <w:ilvl w:val="0"/>
                      <w:numId w:val="17"/>
                    </w:numPr>
                  </w:pPr>
                  <w:r w:rsidRPr="00144A85">
                    <w:t xml:space="preserve">Implementing ASP.NET </w:t>
                  </w:r>
                  <w:proofErr w:type="spellStart"/>
                  <w:r w:rsidRPr="00144A85">
                    <w:t>WebForms</w:t>
                  </w:r>
                  <w:proofErr w:type="spellEnd"/>
                  <w:r w:rsidRPr="00144A85">
                    <w:t xml:space="preserve"> PDF Viewer Control to enable viewing and printing.</w:t>
                  </w:r>
                </w:p>
                <w:p w14:paraId="1179F695" w14:textId="77777777" w:rsidR="00C12F05" w:rsidRPr="00144A85" w:rsidRDefault="00C12F05" w:rsidP="00FB17E5">
                  <w:pPr>
                    <w:numPr>
                      <w:ilvl w:val="0"/>
                      <w:numId w:val="17"/>
                    </w:numPr>
                  </w:pPr>
                  <w:r w:rsidRPr="00144A85">
                    <w:t>Implementing ASP.NET MVC PDF Viewer Extension method to enable viewing and printing.</w:t>
                  </w:r>
                </w:p>
                <w:p w14:paraId="7FCEFA1F" w14:textId="392FFA7E" w:rsidR="00C12F05" w:rsidRPr="00144A85" w:rsidRDefault="00C12F05" w:rsidP="00E630EA">
                  <w:pPr>
                    <w:numPr>
                      <w:ilvl w:val="0"/>
                      <w:numId w:val="17"/>
                    </w:numPr>
                  </w:pPr>
                  <w:r w:rsidRPr="00144A85">
                    <w:t>Bug fixing when reported.</w:t>
                  </w:r>
                </w:p>
              </w:tc>
            </w:tr>
            <w:tr w:rsidR="00C12F05" w:rsidRPr="00CF1A49" w14:paraId="132BA33A" w14:textId="77777777" w:rsidTr="00F361BD">
              <w:tc>
                <w:tcPr>
                  <w:tcW w:w="8534" w:type="dxa"/>
                </w:tcPr>
                <w:p w14:paraId="00633779" w14:textId="77777777" w:rsidR="00E630EA" w:rsidRDefault="00E630EA" w:rsidP="00FB17E5"/>
                <w:p w14:paraId="10177586" w14:textId="00A977BD" w:rsidR="00C12F05" w:rsidRPr="002F618E" w:rsidRDefault="00C12F05" w:rsidP="00FB17E5">
                  <w:pPr>
                    <w:rPr>
                      <w:b/>
                    </w:rPr>
                  </w:pPr>
                  <w:r w:rsidRPr="002F618E">
                    <w:rPr>
                      <w:b/>
                    </w:rPr>
                    <w:t>Project</w:t>
                  </w:r>
                  <w:r w:rsidRPr="002F618E">
                    <w:rPr>
                      <w:b/>
                    </w:rPr>
                    <w:tab/>
                  </w:r>
                  <w:r w:rsidRPr="002F618E">
                    <w:rPr>
                      <w:b/>
                    </w:rPr>
                    <w:tab/>
                    <w:t xml:space="preserve">:  </w:t>
                  </w:r>
                  <w:proofErr w:type="spellStart"/>
                  <w:r w:rsidR="00FB17E5" w:rsidRPr="002F618E">
                    <w:rPr>
                      <w:b/>
                    </w:rPr>
                    <w:t>XtremeImageEngine</w:t>
                  </w:r>
                  <w:proofErr w:type="spellEnd"/>
                </w:p>
                <w:p w14:paraId="6F044914" w14:textId="79E6E1EB" w:rsidR="00C12F05" w:rsidRPr="00144A85" w:rsidRDefault="00C12F05" w:rsidP="00FB17E5">
                  <w:r w:rsidRPr="00144A85">
                    <w:t>Technology</w:t>
                  </w:r>
                  <w:r w:rsidRPr="00144A85">
                    <w:tab/>
                    <w:t>:  C#</w:t>
                  </w:r>
                  <w:r w:rsidR="00FB17E5">
                    <w:t>,</w:t>
                  </w:r>
                  <w:r w:rsidRPr="00144A85">
                    <w:t xml:space="preserve"> Framework 2.0</w:t>
                  </w:r>
                </w:p>
                <w:p w14:paraId="12747556" w14:textId="2975E823" w:rsidR="00C12F05" w:rsidRPr="00144A85" w:rsidRDefault="00C12F05" w:rsidP="00FB17E5">
                  <w:r w:rsidRPr="00144A85">
                    <w:t>Team Size</w:t>
                  </w:r>
                  <w:r w:rsidRPr="00144A85">
                    <w:tab/>
                    <w:t xml:space="preserve">:  </w:t>
                  </w:r>
                  <w:r w:rsidR="00FB17E5">
                    <w:t>4</w:t>
                  </w:r>
                </w:p>
                <w:p w14:paraId="0318790E" w14:textId="49E8C8A9" w:rsidR="00C12F05" w:rsidRPr="00144A85" w:rsidRDefault="00C12F05" w:rsidP="00FB17E5">
                  <w:r>
                    <w:t>Summary</w:t>
                  </w:r>
                  <w:r w:rsidRPr="00144A85">
                    <w:tab/>
                    <w:t xml:space="preserve">:  </w:t>
                  </w:r>
                  <w:proofErr w:type="spellStart"/>
                  <w:r w:rsidRPr="00144A85">
                    <w:t>XtremeImageEngine</w:t>
                  </w:r>
                  <w:proofErr w:type="spellEnd"/>
                  <w:r w:rsidRPr="00144A85">
                    <w:t xml:space="preserve"> is versatile image engine which understand built-in pdf images and processed so that it can be easily render on </w:t>
                  </w:r>
                  <w:r>
                    <w:t xml:space="preserve">framework </w:t>
                  </w:r>
                  <w:r w:rsidRPr="00144A85">
                    <w:t xml:space="preserve">Graphics.  </w:t>
                  </w:r>
                </w:p>
                <w:p w14:paraId="5CE8B2E0" w14:textId="77777777" w:rsidR="00C12F05" w:rsidRPr="00144A85" w:rsidRDefault="00C12F05" w:rsidP="00FB17E5">
                  <w:r w:rsidRPr="00144A85">
                    <w:t>Responsibilities</w:t>
                  </w:r>
                  <w:r w:rsidRPr="00144A85">
                    <w:tab/>
                    <w:t>:</w:t>
                  </w:r>
                </w:p>
                <w:p w14:paraId="66231C55" w14:textId="77777777" w:rsidR="00C12F05" w:rsidRPr="00144A85" w:rsidRDefault="00C12F05" w:rsidP="00FB17E5">
                  <w:pPr>
                    <w:numPr>
                      <w:ilvl w:val="0"/>
                      <w:numId w:val="17"/>
                    </w:numPr>
                  </w:pPr>
                  <w:r w:rsidRPr="00144A85">
                    <w:t>Analyzing the requirements.</w:t>
                  </w:r>
                </w:p>
                <w:p w14:paraId="6C02DB5E" w14:textId="77777777" w:rsidR="00C12F05" w:rsidRPr="00144A85" w:rsidRDefault="00C12F05" w:rsidP="00FB17E5">
                  <w:pPr>
                    <w:numPr>
                      <w:ilvl w:val="0"/>
                      <w:numId w:val="17"/>
                    </w:numPr>
                  </w:pPr>
                  <w:r w:rsidRPr="00144A85">
                    <w:t>Preparing flowcharts and other design documents.</w:t>
                  </w:r>
                </w:p>
                <w:p w14:paraId="75E9035B" w14:textId="522840CE" w:rsidR="00FB17E5" w:rsidRDefault="00FB17E5" w:rsidP="00FB17E5">
                  <w:pPr>
                    <w:numPr>
                      <w:ilvl w:val="0"/>
                      <w:numId w:val="17"/>
                    </w:numPr>
                  </w:pPr>
                  <w:r>
                    <w:t xml:space="preserve">Implementing </w:t>
                  </w:r>
                  <w:r w:rsidR="00E630EA">
                    <w:t xml:space="preserve">image </w:t>
                  </w:r>
                  <w:r>
                    <w:t>pa</w:t>
                  </w:r>
                  <w:r w:rsidR="00E630EA">
                    <w:t>rser into convert image row data.</w:t>
                  </w:r>
                </w:p>
                <w:p w14:paraId="6D4AEE7B" w14:textId="0F7CBE37" w:rsidR="00FE43C6" w:rsidRDefault="00FE43C6" w:rsidP="00FB17E5">
                  <w:pPr>
                    <w:numPr>
                      <w:ilvl w:val="0"/>
                      <w:numId w:val="17"/>
                    </w:numPr>
                  </w:pPr>
                  <w:r>
                    <w:t>Implemented JBIG2 decoder which is used to document embedded jbig2 stream in the pdf document.</w:t>
                  </w:r>
                </w:p>
                <w:p w14:paraId="3F9A035F" w14:textId="234C3F79" w:rsidR="00FE43C6" w:rsidRDefault="00FE43C6" w:rsidP="00FB17E5">
                  <w:pPr>
                    <w:numPr>
                      <w:ilvl w:val="0"/>
                      <w:numId w:val="17"/>
                    </w:numPr>
                  </w:pPr>
                  <w:r>
                    <w:t>Optimized image masking, color masking, indexing by manipulating image raw data.</w:t>
                  </w:r>
                </w:p>
                <w:p w14:paraId="68D6CAB6" w14:textId="3F2BCF10" w:rsidR="00C12F05" w:rsidRPr="00144A85" w:rsidRDefault="00C12F05" w:rsidP="00E630EA">
                  <w:pPr>
                    <w:numPr>
                      <w:ilvl w:val="0"/>
                      <w:numId w:val="17"/>
                    </w:numPr>
                  </w:pPr>
                  <w:r>
                    <w:t>Integrating all the modules and perform testing</w:t>
                  </w:r>
                  <w:r w:rsidR="00FE43C6">
                    <w:t>.</w:t>
                  </w:r>
                </w:p>
              </w:tc>
            </w:tr>
          </w:tbl>
          <w:p w14:paraId="75FCE340" w14:textId="006CBC53" w:rsidR="00ED5797" w:rsidRPr="00CF1A49" w:rsidRDefault="00ED5797" w:rsidP="00E630EA">
            <w:pPr>
              <w:pStyle w:val="Heading3"/>
              <w:contextualSpacing w:val="0"/>
              <w:outlineLvl w:val="2"/>
            </w:pPr>
          </w:p>
        </w:tc>
      </w:tr>
    </w:tbl>
    <w:sdt>
      <w:sdtPr>
        <w:alias w:val="Education:"/>
        <w:tag w:val="Education:"/>
        <w:id w:val="-1908763273"/>
        <w:placeholder>
          <w:docPart w:val="7B86923EFA7F4CE3BD508B5CE93684B1"/>
        </w:placeholder>
        <w:temporary/>
        <w:showingPlcHdr/>
        <w15:appearance w15:val="hidden"/>
      </w:sdtPr>
      <w:sdtEndPr/>
      <w:sdtContent>
        <w:p w14:paraId="3CA07124" w14:textId="178E40BD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313"/>
      </w:tblGrid>
      <w:tr w:rsidR="001D0BF1" w:rsidRPr="00CF1A49" w14:paraId="2D5AEE90" w14:textId="77777777" w:rsidTr="00506AD3">
        <w:tc>
          <w:tcPr>
            <w:tcW w:w="9290" w:type="dxa"/>
          </w:tcPr>
          <w:p w14:paraId="7221579A" w14:textId="2DEE38FC" w:rsidR="001D0BF1" w:rsidRPr="00CF1A49" w:rsidRDefault="003E2125" w:rsidP="001D0BF1">
            <w:pPr>
              <w:pStyle w:val="Heading3"/>
              <w:contextualSpacing w:val="0"/>
              <w:outlineLvl w:val="2"/>
            </w:pPr>
            <w:r>
              <w:t>Aug</w:t>
            </w:r>
            <w:r w:rsidR="001D0BF1" w:rsidRPr="00CF1A49">
              <w:t xml:space="preserve"> </w:t>
            </w:r>
            <w:r>
              <w:t>2011</w:t>
            </w:r>
          </w:p>
          <w:p w14:paraId="042AB3DF" w14:textId="3F9013C4" w:rsidR="001D0BF1" w:rsidRPr="00CF1A49" w:rsidRDefault="0020699A" w:rsidP="001D0BF1">
            <w:pPr>
              <w:pStyle w:val="Heading2"/>
              <w:contextualSpacing w:val="0"/>
              <w:outlineLvl w:val="1"/>
            </w:pPr>
            <w:r>
              <w:t>MCA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New Horizon College of engineering, Bangalore</w:t>
            </w:r>
          </w:p>
          <w:p w14:paraId="75432E7A" w14:textId="3342E532" w:rsidR="007538DC" w:rsidRPr="00CF1A49" w:rsidRDefault="0020699A" w:rsidP="007538DC">
            <w:pPr>
              <w:contextualSpacing w:val="0"/>
            </w:pPr>
            <w:r>
              <w:t>Scored 79% with result first class with distinction.</w:t>
            </w:r>
          </w:p>
        </w:tc>
      </w:tr>
      <w:tr w:rsidR="00F61DF9" w:rsidRPr="00CF1A49" w14:paraId="6A8B72E7" w14:textId="77777777" w:rsidTr="00506AD3">
        <w:tc>
          <w:tcPr>
            <w:tcW w:w="9290" w:type="dxa"/>
            <w:tcMar>
              <w:top w:w="216" w:type="dxa"/>
            </w:tcMar>
          </w:tcPr>
          <w:p w14:paraId="147EE80D" w14:textId="4C94B4DA" w:rsidR="00F61DF9" w:rsidRPr="00CF1A49" w:rsidRDefault="003E2125" w:rsidP="00F61DF9">
            <w:pPr>
              <w:pStyle w:val="Heading3"/>
              <w:contextualSpacing w:val="0"/>
              <w:outlineLvl w:val="2"/>
            </w:pPr>
            <w:r>
              <w:t>jul</w:t>
            </w:r>
            <w:r w:rsidR="00F61DF9" w:rsidRPr="00CF1A49">
              <w:t xml:space="preserve"> </w:t>
            </w:r>
            <w:r>
              <w:t>2008</w:t>
            </w:r>
          </w:p>
          <w:p w14:paraId="6398F71D" w14:textId="2B59F230" w:rsidR="00F61DF9" w:rsidRPr="00CF1A49" w:rsidRDefault="003E2125" w:rsidP="00F61DF9">
            <w:pPr>
              <w:pStyle w:val="Heading2"/>
              <w:contextualSpacing w:val="0"/>
              <w:outlineLvl w:val="1"/>
            </w:pPr>
            <w:r>
              <w:t>B.Sc</w:t>
            </w:r>
            <w:r w:rsidR="00F61DF9" w:rsidRPr="00CF1A49">
              <w:t xml:space="preserve">, </w:t>
            </w:r>
            <w:r w:rsidR="0020699A" w:rsidRPr="0020699A">
              <w:rPr>
                <w:rStyle w:val="SubtleReference"/>
              </w:rPr>
              <w:t>Institute</w:t>
            </w:r>
            <w:r w:rsidR="0020699A">
              <w:t xml:space="preserve"> </w:t>
            </w:r>
            <w:r w:rsidR="0020699A" w:rsidRPr="0020699A">
              <w:rPr>
                <w:rStyle w:val="SubtleReference"/>
              </w:rPr>
              <w:t>MUMU</w:t>
            </w:r>
            <w:r w:rsidR="0020699A">
              <w:t xml:space="preserve"> </w:t>
            </w:r>
            <w:r w:rsidR="0020699A" w:rsidRPr="0020699A">
              <w:rPr>
                <w:rStyle w:val="SubtleReference"/>
              </w:rPr>
              <w:t>affiliated</w:t>
            </w:r>
            <w:r w:rsidR="0020699A">
              <w:t xml:space="preserve"> </w:t>
            </w:r>
            <w:r w:rsidR="0020699A" w:rsidRPr="0020699A">
              <w:rPr>
                <w:rStyle w:val="SubtleReference"/>
              </w:rPr>
              <w:t>to University SRTMU</w:t>
            </w:r>
            <w:r w:rsidR="0020699A">
              <w:rPr>
                <w:rStyle w:val="SubtleReference"/>
              </w:rPr>
              <w:t>, Udgir</w:t>
            </w:r>
          </w:p>
          <w:p w14:paraId="7E4CFCCE" w14:textId="207503BE" w:rsidR="00F61DF9" w:rsidRDefault="0020699A" w:rsidP="00F61DF9">
            <w:r>
              <w:t>Scored 70% with result first class with distinction.</w:t>
            </w:r>
          </w:p>
        </w:tc>
      </w:tr>
    </w:tbl>
    <w:p w14:paraId="09CCF941" w14:textId="4A1D2047" w:rsidR="008F7888" w:rsidRPr="00CF1A49" w:rsidRDefault="00F465F7" w:rsidP="008F7888">
      <w:pPr>
        <w:pStyle w:val="Heading1"/>
      </w:pPr>
      <w:r>
        <w:rPr>
          <w:szCs w:val="28"/>
        </w:rPr>
        <w:t>Internship (Initial Learning Experience)</w:t>
      </w:r>
    </w:p>
    <w:tbl>
      <w:tblPr>
        <w:tblStyle w:val="TableGrid"/>
        <w:tblW w:w="4975" w:type="pct"/>
        <w:tblInd w:w="72" w:type="dxa"/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313"/>
      </w:tblGrid>
      <w:tr w:rsidR="008F7888" w:rsidRPr="00CF1A49" w14:paraId="60C95348" w14:textId="77777777" w:rsidTr="00506AD3">
        <w:tc>
          <w:tcPr>
            <w:tcW w:w="9355" w:type="dxa"/>
          </w:tcPr>
          <w:p w14:paraId="14B6270A" w14:textId="398246B6" w:rsidR="008F7888" w:rsidRPr="00CF1A49" w:rsidRDefault="00F465F7" w:rsidP="00347243">
            <w:pPr>
              <w:pStyle w:val="Heading2"/>
              <w:contextualSpacing w:val="0"/>
              <w:outlineLvl w:val="1"/>
            </w:pPr>
            <w:r>
              <w:t>Infosys, Bangalore</w:t>
            </w:r>
          </w:p>
          <w:p w14:paraId="2B0458A4" w14:textId="384D76EE" w:rsidR="008F7888" w:rsidRPr="00CF1A49" w:rsidRDefault="00F465F7" w:rsidP="00347243">
            <w:pPr>
              <w:contextualSpacing w:val="0"/>
            </w:pPr>
            <w:r>
              <w:t>Generic Master Data Management System (MDMS) using ASP.NET Web Forms</w:t>
            </w:r>
          </w:p>
        </w:tc>
      </w:tr>
      <w:tr w:rsidR="008F7888" w:rsidRPr="00CF1A49" w14:paraId="536290C1" w14:textId="77777777" w:rsidTr="00506AD3">
        <w:tc>
          <w:tcPr>
            <w:tcW w:w="9355" w:type="dxa"/>
            <w:tcMar>
              <w:top w:w="216" w:type="dxa"/>
            </w:tcMar>
          </w:tcPr>
          <w:p w14:paraId="071A1359" w14:textId="19E956D9" w:rsidR="008F7888" w:rsidRPr="00CF1A49" w:rsidRDefault="00F465F7" w:rsidP="00347243">
            <w:pPr>
              <w:pStyle w:val="Heading2"/>
              <w:contextualSpacing w:val="0"/>
              <w:outlineLvl w:val="1"/>
            </w:pPr>
            <w:r>
              <w:t>New Horizon College of engineering, Bangalore</w:t>
            </w:r>
            <w:r w:rsidR="008F7888" w:rsidRPr="00CF1A49">
              <w:t xml:space="preserve"> </w:t>
            </w:r>
          </w:p>
          <w:p w14:paraId="0E64FDA0" w14:textId="0CDB8E69" w:rsidR="008F7888" w:rsidRDefault="00F465F7" w:rsidP="00347243">
            <w:r>
              <w:t>Online E-Device Shopping and Services using ASP.NET Web Forms.</w:t>
            </w:r>
          </w:p>
        </w:tc>
      </w:tr>
    </w:tbl>
    <w:p w14:paraId="5FDA85B4" w14:textId="75CCFD6C" w:rsidR="00E64E35" w:rsidRPr="00CF1A49" w:rsidRDefault="00E64E35" w:rsidP="00E64E35">
      <w:pPr>
        <w:pStyle w:val="Heading1"/>
      </w:pPr>
      <w:r>
        <w:rPr>
          <w:szCs w:val="28"/>
        </w:rPr>
        <w:t>Personal Details</w:t>
      </w:r>
    </w:p>
    <w:tbl>
      <w:tblPr>
        <w:tblStyle w:val="TableGrid"/>
        <w:tblW w:w="4975" w:type="pct"/>
        <w:tblInd w:w="72" w:type="dxa"/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313"/>
      </w:tblGrid>
      <w:tr w:rsidR="00E64E35" w:rsidRPr="00CF1A49" w14:paraId="6EA35E33" w14:textId="77777777" w:rsidTr="00506AD3">
        <w:tc>
          <w:tcPr>
            <w:tcW w:w="9290" w:type="dxa"/>
            <w:tcMar>
              <w:top w:w="216" w:type="dxa"/>
            </w:tcMar>
          </w:tcPr>
          <w:p w14:paraId="1098F8A0" w14:textId="65438052" w:rsidR="00E64E35" w:rsidRDefault="00E64E35" w:rsidP="00E64E35">
            <w:r>
              <w:t>Full Name</w:t>
            </w:r>
            <w:r>
              <w:tab/>
            </w:r>
            <w:r>
              <w:tab/>
            </w:r>
            <w:r>
              <w:rPr>
                <w:b/>
              </w:rPr>
              <w:t>:</w:t>
            </w:r>
            <w:r>
              <w:rPr>
                <w:b/>
              </w:rPr>
              <w:tab/>
            </w:r>
            <w:r>
              <w:t xml:space="preserve">Pradeep </w:t>
            </w:r>
            <w:proofErr w:type="spellStart"/>
            <w:r>
              <w:t>Malage</w:t>
            </w:r>
            <w:proofErr w:type="spellEnd"/>
          </w:p>
          <w:p w14:paraId="5786CBBE" w14:textId="77777777" w:rsidR="00E64E35" w:rsidRDefault="00E64E35" w:rsidP="00E64E35">
            <w:r>
              <w:t xml:space="preserve">Father’s Name </w:t>
            </w:r>
            <w:r>
              <w:tab/>
            </w:r>
            <w:r>
              <w:tab/>
            </w:r>
            <w:r>
              <w:rPr>
                <w:b/>
              </w:rPr>
              <w:t>:</w:t>
            </w:r>
            <w:r>
              <w:tab/>
              <w:t xml:space="preserve">Mallikarjun </w:t>
            </w:r>
            <w:proofErr w:type="spellStart"/>
            <w:r>
              <w:t>Malage</w:t>
            </w:r>
            <w:proofErr w:type="spellEnd"/>
            <w:r>
              <w:t>.</w:t>
            </w:r>
          </w:p>
          <w:p w14:paraId="69432C03" w14:textId="77777777" w:rsidR="00E64E35" w:rsidRDefault="00E64E35" w:rsidP="00E64E35">
            <w:r>
              <w:t>Mother’s Name</w:t>
            </w:r>
            <w:r>
              <w:tab/>
            </w:r>
            <w:r>
              <w:tab/>
              <w:t>:</w:t>
            </w:r>
            <w:r>
              <w:tab/>
              <w:t xml:space="preserve">Sunita </w:t>
            </w:r>
            <w:proofErr w:type="spellStart"/>
            <w:r>
              <w:t>Malage</w:t>
            </w:r>
            <w:proofErr w:type="spellEnd"/>
          </w:p>
          <w:p w14:paraId="50FC4FD2" w14:textId="77777777" w:rsidR="00E64E35" w:rsidRDefault="00E64E35" w:rsidP="00E64E35">
            <w:r>
              <w:t>Marital Status</w:t>
            </w:r>
            <w:r>
              <w:tab/>
            </w:r>
            <w:r>
              <w:tab/>
            </w:r>
            <w:r>
              <w:rPr>
                <w:b/>
              </w:rPr>
              <w:t>:</w:t>
            </w:r>
            <w:r>
              <w:tab/>
              <w:t>Married</w:t>
            </w:r>
          </w:p>
          <w:p w14:paraId="7A8F183B" w14:textId="77777777" w:rsidR="00E64E35" w:rsidRDefault="00E64E35" w:rsidP="00E64E35">
            <w:r>
              <w:t>Nationality</w:t>
            </w:r>
            <w:r>
              <w:tab/>
            </w:r>
            <w:r>
              <w:tab/>
            </w:r>
            <w:r>
              <w:rPr>
                <w:b/>
              </w:rPr>
              <w:t>:</w:t>
            </w:r>
            <w:r>
              <w:tab/>
              <w:t>Indian</w:t>
            </w:r>
          </w:p>
          <w:p w14:paraId="5EA193AE" w14:textId="77777777" w:rsidR="00E64E35" w:rsidRDefault="00E64E35" w:rsidP="00E64E35">
            <w:r>
              <w:t>Date of Birth</w:t>
            </w:r>
            <w:r>
              <w:tab/>
            </w:r>
            <w:r>
              <w:tab/>
            </w:r>
            <w:r>
              <w:rPr>
                <w:b/>
              </w:rPr>
              <w:t>:</w:t>
            </w:r>
            <w:r>
              <w:tab/>
              <w:t>01-01-1988</w:t>
            </w:r>
          </w:p>
          <w:p w14:paraId="77AB6AFA" w14:textId="77777777" w:rsidR="00E64E35" w:rsidRDefault="00E64E35" w:rsidP="00E64E35">
            <w:r>
              <w:t>Permanent Address</w:t>
            </w:r>
            <w:r>
              <w:tab/>
            </w:r>
            <w:r>
              <w:rPr>
                <w:b/>
              </w:rPr>
              <w:t>:</w:t>
            </w:r>
            <w:r>
              <w:t xml:space="preserve"> </w:t>
            </w:r>
            <w:r>
              <w:tab/>
              <w:t xml:space="preserve">#222, </w:t>
            </w:r>
            <w:proofErr w:type="spellStart"/>
            <w:r>
              <w:t>Hokrana</w:t>
            </w:r>
            <w:proofErr w:type="spellEnd"/>
            <w:r>
              <w:t xml:space="preserve">, </w:t>
            </w:r>
            <w:proofErr w:type="spellStart"/>
            <w:r>
              <w:t>Tq</w:t>
            </w:r>
            <w:proofErr w:type="spellEnd"/>
            <w:r>
              <w:t xml:space="preserve">: </w:t>
            </w:r>
            <w:proofErr w:type="spellStart"/>
            <w:r>
              <w:t>Aurad</w:t>
            </w:r>
            <w:proofErr w:type="spellEnd"/>
            <w:r>
              <w:t xml:space="preserve">, </w:t>
            </w:r>
            <w:proofErr w:type="spellStart"/>
            <w:r>
              <w:t>Dist</w:t>
            </w:r>
            <w:proofErr w:type="spellEnd"/>
            <w:r>
              <w:t xml:space="preserve">: </w:t>
            </w:r>
            <w:proofErr w:type="spellStart"/>
            <w:r>
              <w:t>Bidar</w:t>
            </w:r>
            <w:proofErr w:type="spellEnd"/>
          </w:p>
          <w:p w14:paraId="0633E0D3" w14:textId="77777777" w:rsidR="00E64E35" w:rsidRDefault="00E64E35" w:rsidP="00E64E35">
            <w:r>
              <w:t xml:space="preserve">                                                </w:t>
            </w:r>
            <w:r>
              <w:tab/>
              <w:t>Karnataka-585326</w:t>
            </w:r>
          </w:p>
          <w:p w14:paraId="0F44B6A1" w14:textId="77777777" w:rsidR="00E64E35" w:rsidRDefault="00E64E35" w:rsidP="00E64E35">
            <w:r>
              <w:t>Residential Address</w:t>
            </w:r>
            <w:r>
              <w:tab/>
              <w:t>:</w:t>
            </w:r>
            <w:r>
              <w:tab/>
              <w:t>#3808, 6</w:t>
            </w:r>
            <w:r w:rsidRPr="008D6998">
              <w:rPr>
                <w:vertAlign w:val="superscript"/>
              </w:rPr>
              <w:t>th</w:t>
            </w:r>
            <w:r>
              <w:t xml:space="preserve"> cross, Gayathri Nagar, Bangalore - 560021</w:t>
            </w:r>
          </w:p>
          <w:p w14:paraId="5A1EE5E6" w14:textId="5F1E4D38" w:rsidR="00E64E35" w:rsidRDefault="00E64E35" w:rsidP="00E64E35">
            <w:pPr>
              <w:jc w:val="both"/>
            </w:pPr>
            <w:r>
              <w:t>Contact Number</w:t>
            </w:r>
            <w:r>
              <w:tab/>
            </w:r>
            <w:r>
              <w:rPr>
                <w:b/>
              </w:rPr>
              <w:t>:</w:t>
            </w:r>
            <w:r>
              <w:tab/>
              <w:t>+91-9731812385</w:t>
            </w:r>
            <w:r w:rsidR="00FE43C6">
              <w:t>, +91-9110461514</w:t>
            </w:r>
          </w:p>
          <w:p w14:paraId="6E669739" w14:textId="77777777" w:rsidR="00E64E35" w:rsidRDefault="00E64E35" w:rsidP="00E64E35">
            <w:pPr>
              <w:ind w:left="2160" w:hanging="2160"/>
            </w:pPr>
            <w:r>
              <w:t>Email</w:t>
            </w:r>
            <w:r>
              <w:tab/>
            </w:r>
            <w:r>
              <w:rPr>
                <w:b/>
              </w:rPr>
              <w:t>:</w:t>
            </w:r>
            <w:r>
              <w:tab/>
              <w:t>pradipmalge@gmail.com</w:t>
            </w:r>
            <w:r>
              <w:tab/>
            </w:r>
          </w:p>
          <w:p w14:paraId="70C44A68" w14:textId="16E8C9AD" w:rsidR="00E64E35" w:rsidRDefault="00E64E35" w:rsidP="00E64E35">
            <w:pPr>
              <w:ind w:left="2160" w:hanging="2160"/>
            </w:pPr>
            <w:r>
              <w:t>Interests</w:t>
            </w:r>
            <w:r>
              <w:tab/>
            </w:r>
            <w:r>
              <w:rPr>
                <w:b/>
              </w:rPr>
              <w:t>:</w:t>
            </w:r>
            <w:r>
              <w:rPr>
                <w:b/>
              </w:rPr>
              <w:tab/>
            </w:r>
            <w:r w:rsidR="00FE43C6" w:rsidRPr="00FE43C6">
              <w:t>Listing</w:t>
            </w:r>
            <w:r w:rsidR="00FE43C6">
              <w:rPr>
                <w:b/>
              </w:rPr>
              <w:t xml:space="preserve"> </w:t>
            </w:r>
            <w:r>
              <w:t>Music</w:t>
            </w:r>
            <w:r w:rsidR="00FE43C6">
              <w:t>, dancing, and Travelling</w:t>
            </w:r>
            <w:r>
              <w:t>.</w:t>
            </w:r>
          </w:p>
          <w:p w14:paraId="35677CC8" w14:textId="77777777" w:rsidR="00E64E35" w:rsidRDefault="00E64E35" w:rsidP="00E64E35">
            <w:r>
              <w:t>Languages Known</w:t>
            </w:r>
            <w:r>
              <w:tab/>
            </w:r>
            <w:r>
              <w:rPr>
                <w:b/>
              </w:rPr>
              <w:t>:</w:t>
            </w:r>
            <w:r>
              <w:rPr>
                <w:b/>
              </w:rPr>
              <w:tab/>
            </w:r>
            <w:r>
              <w:t>English, Hindi, Kannada and Marathi.</w:t>
            </w:r>
          </w:p>
          <w:p w14:paraId="56FE2377" w14:textId="074B59E7" w:rsidR="00E64E35" w:rsidRDefault="00E64E35" w:rsidP="00347243">
            <w:r>
              <w:t xml:space="preserve">Passport Number    </w:t>
            </w:r>
            <w:r>
              <w:tab/>
            </w:r>
            <w:r>
              <w:rPr>
                <w:b/>
              </w:rPr>
              <w:t>:</w:t>
            </w:r>
            <w:r>
              <w:rPr>
                <w:b/>
              </w:rPr>
              <w:tab/>
            </w:r>
            <w:r>
              <w:t>L9341029 (Valid up to 12/05/2024)</w:t>
            </w:r>
          </w:p>
        </w:tc>
      </w:tr>
    </w:tbl>
    <w:p w14:paraId="6F800CC4" w14:textId="6CD9C7F0" w:rsidR="00AD782D" w:rsidRPr="00CF1A49" w:rsidRDefault="00F465F7" w:rsidP="0062312F">
      <w:pPr>
        <w:pStyle w:val="Heading1"/>
      </w:pPr>
      <w:r>
        <w:t>declaration</w:t>
      </w:r>
    </w:p>
    <w:p w14:paraId="1E76A2D5" w14:textId="04CBBD87" w:rsidR="00B51D1B" w:rsidRDefault="00F465F7" w:rsidP="006E1507">
      <w:pPr>
        <w:rPr>
          <w:color w:val="000000"/>
        </w:rPr>
      </w:pPr>
      <w:r>
        <w:rPr>
          <w:color w:val="000000"/>
        </w:rPr>
        <w:t>I hereby declare that the information furnished above is true to the best of my knowledge and belief.</w:t>
      </w:r>
    </w:p>
    <w:p w14:paraId="17AC9A07" w14:textId="3D3A0625" w:rsidR="00F465F7" w:rsidRPr="00F465F7" w:rsidRDefault="00E64E35" w:rsidP="00516F96">
      <w:pPr>
        <w:pStyle w:val="Heading1"/>
        <w:jc w:val="right"/>
        <w:rPr>
          <w:rFonts w:ascii="Times New Roman" w:eastAsiaTheme="minorHAnsi" w:hAnsi="Times New Roman" w:cs="Times New Roman"/>
          <w:b w:val="0"/>
          <w:caps w:val="0"/>
          <w:color w:val="595959" w:themeColor="text1" w:themeTint="A6"/>
          <w:sz w:val="24"/>
          <w:szCs w:val="24"/>
        </w:rPr>
      </w:pPr>
      <w:r>
        <w:rPr>
          <w:rFonts w:ascii="Times New Roman" w:eastAsiaTheme="minorHAnsi" w:hAnsi="Times New Roman" w:cs="Times New Roman"/>
          <w:b w:val="0"/>
          <w:caps w:val="0"/>
          <w:color w:val="595959" w:themeColor="text1" w:themeTint="A6"/>
          <w:sz w:val="24"/>
          <w:szCs w:val="24"/>
        </w:rPr>
        <w:t xml:space="preserve">                                                                                                                    </w:t>
      </w:r>
      <w:r w:rsidR="00516F96">
        <w:rPr>
          <w:rFonts w:ascii="Times New Roman" w:eastAsiaTheme="minorHAnsi" w:hAnsi="Times New Roman" w:cs="Times New Roman"/>
          <w:b w:val="0"/>
          <w:caps w:val="0"/>
          <w:color w:val="595959" w:themeColor="text1" w:themeTint="A6"/>
          <w:sz w:val="24"/>
          <w:szCs w:val="24"/>
        </w:rPr>
        <w:t xml:space="preserve">   (</w:t>
      </w:r>
      <w:r w:rsidR="00F465F7">
        <w:rPr>
          <w:rFonts w:ascii="Times New Roman" w:eastAsiaTheme="minorHAnsi" w:hAnsi="Times New Roman" w:cs="Times New Roman"/>
          <w:b w:val="0"/>
          <w:caps w:val="0"/>
          <w:color w:val="595959" w:themeColor="text1" w:themeTint="A6"/>
          <w:sz w:val="24"/>
          <w:szCs w:val="24"/>
        </w:rPr>
        <w:t xml:space="preserve">Pradeep </w:t>
      </w:r>
      <w:proofErr w:type="spellStart"/>
      <w:r w:rsidR="00F465F7">
        <w:rPr>
          <w:rFonts w:ascii="Times New Roman" w:eastAsiaTheme="minorHAnsi" w:hAnsi="Times New Roman" w:cs="Times New Roman"/>
          <w:b w:val="0"/>
          <w:caps w:val="0"/>
          <w:color w:val="595959" w:themeColor="text1" w:themeTint="A6"/>
          <w:sz w:val="24"/>
          <w:szCs w:val="24"/>
        </w:rPr>
        <w:t>Malage</w:t>
      </w:r>
      <w:proofErr w:type="spellEnd"/>
      <w:r w:rsidR="00516F96">
        <w:rPr>
          <w:rFonts w:ascii="Times New Roman" w:eastAsiaTheme="minorHAnsi" w:hAnsi="Times New Roman" w:cs="Times New Roman"/>
          <w:b w:val="0"/>
          <w:caps w:val="0"/>
          <w:color w:val="595959" w:themeColor="text1" w:themeTint="A6"/>
          <w:sz w:val="24"/>
          <w:szCs w:val="24"/>
        </w:rPr>
        <w:t>)</w:t>
      </w:r>
    </w:p>
    <w:sectPr w:rsidR="00F465F7" w:rsidRPr="00F465F7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2CA98E" w14:textId="77777777" w:rsidR="007D45A2" w:rsidRDefault="007D45A2" w:rsidP="0068194B">
      <w:r>
        <w:separator/>
      </w:r>
    </w:p>
    <w:p w14:paraId="3571B0FC" w14:textId="77777777" w:rsidR="007D45A2" w:rsidRDefault="007D45A2"/>
    <w:p w14:paraId="659F8BE3" w14:textId="77777777" w:rsidR="007D45A2" w:rsidRDefault="007D45A2"/>
  </w:endnote>
  <w:endnote w:type="continuationSeparator" w:id="0">
    <w:p w14:paraId="39D960CB" w14:textId="77777777" w:rsidR="007D45A2" w:rsidRDefault="007D45A2" w:rsidP="0068194B">
      <w:r>
        <w:continuationSeparator/>
      </w:r>
    </w:p>
    <w:p w14:paraId="6363127A" w14:textId="77777777" w:rsidR="007D45A2" w:rsidRDefault="007D45A2"/>
    <w:p w14:paraId="6AC8BE24" w14:textId="77777777" w:rsidR="007D45A2" w:rsidRDefault="007D45A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Georgia">
    <w:altName w:val="﷽﷽﷽﷽﷽﷽﷽﷽᷀Ɣ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53712DC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9AF482" w14:textId="77777777" w:rsidR="007D45A2" w:rsidRDefault="007D45A2" w:rsidP="0068194B">
      <w:r>
        <w:separator/>
      </w:r>
    </w:p>
    <w:p w14:paraId="0AA2DB19" w14:textId="77777777" w:rsidR="007D45A2" w:rsidRDefault="007D45A2"/>
    <w:p w14:paraId="24BC0694" w14:textId="77777777" w:rsidR="007D45A2" w:rsidRDefault="007D45A2"/>
  </w:footnote>
  <w:footnote w:type="continuationSeparator" w:id="0">
    <w:p w14:paraId="4BB70FD3" w14:textId="77777777" w:rsidR="007D45A2" w:rsidRDefault="007D45A2" w:rsidP="0068194B">
      <w:r>
        <w:continuationSeparator/>
      </w:r>
    </w:p>
    <w:p w14:paraId="48E6F8FA" w14:textId="77777777" w:rsidR="007D45A2" w:rsidRDefault="007D45A2"/>
    <w:p w14:paraId="5FEA7B2A" w14:textId="77777777" w:rsidR="007D45A2" w:rsidRDefault="007D45A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1105DB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2B58DFD" wp14:editId="2A14D650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68D0E8D0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8FC4CA6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A895F8E"/>
    <w:multiLevelType w:val="multilevel"/>
    <w:tmpl w:val="39D87C7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0D8C6A94"/>
    <w:multiLevelType w:val="multilevel"/>
    <w:tmpl w:val="1188F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1B9B3A32"/>
    <w:multiLevelType w:val="hybridMultilevel"/>
    <w:tmpl w:val="A218068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EF138C5"/>
    <w:multiLevelType w:val="multilevel"/>
    <w:tmpl w:val="5136D8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3AD420EA"/>
    <w:multiLevelType w:val="multilevel"/>
    <w:tmpl w:val="F4109AA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FBC2FFB"/>
    <w:multiLevelType w:val="hybridMultilevel"/>
    <w:tmpl w:val="D300438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E75DD4"/>
    <w:multiLevelType w:val="multilevel"/>
    <w:tmpl w:val="9C3ADD0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56E1375D"/>
    <w:multiLevelType w:val="hybridMultilevel"/>
    <w:tmpl w:val="EE3E4CE8"/>
    <w:lvl w:ilvl="0" w:tplc="4724B61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4A0F25"/>
    <w:multiLevelType w:val="hybridMultilevel"/>
    <w:tmpl w:val="3D0A2E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4440E2"/>
    <w:multiLevelType w:val="multilevel"/>
    <w:tmpl w:val="A9A6D6F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736F2DA2"/>
    <w:multiLevelType w:val="multilevel"/>
    <w:tmpl w:val="BA7CC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4A409B0"/>
    <w:multiLevelType w:val="multilevel"/>
    <w:tmpl w:val="BBFE7746"/>
    <w:lvl w:ilvl="0">
      <w:start w:val="1"/>
      <w:numFmt w:val="bullet"/>
      <w:lvlText w:val="●"/>
      <w:lvlJc w:val="left"/>
      <w:pPr>
        <w:ind w:left="-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-3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2"/>
  </w:num>
  <w:num w:numId="6">
    <w:abstractNumId w:val="3"/>
  </w:num>
  <w:num w:numId="7">
    <w:abstractNumId w:val="15"/>
  </w:num>
  <w:num w:numId="8">
    <w:abstractNumId w:val="2"/>
  </w:num>
  <w:num w:numId="9">
    <w:abstractNumId w:val="17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22"/>
  </w:num>
  <w:num w:numId="15">
    <w:abstractNumId w:val="20"/>
  </w:num>
  <w:num w:numId="16">
    <w:abstractNumId w:val="21"/>
  </w:num>
  <w:num w:numId="17">
    <w:abstractNumId w:val="16"/>
  </w:num>
  <w:num w:numId="18">
    <w:abstractNumId w:val="19"/>
  </w:num>
  <w:num w:numId="19">
    <w:abstractNumId w:val="18"/>
  </w:num>
  <w:num w:numId="20">
    <w:abstractNumId w:val="24"/>
  </w:num>
  <w:num w:numId="21">
    <w:abstractNumId w:val="14"/>
  </w:num>
  <w:num w:numId="22">
    <w:abstractNumId w:val="10"/>
  </w:num>
  <w:num w:numId="23">
    <w:abstractNumId w:val="13"/>
  </w:num>
  <w:num w:numId="24">
    <w:abstractNumId w:val="11"/>
  </w:num>
  <w:num w:numId="25">
    <w:abstractNumId w:val="23"/>
  </w:num>
  <w:num w:numId="26">
    <w:abstractNumId w:val="12"/>
  </w:num>
  <w:num w:numId="2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1CD"/>
    <w:rsid w:val="000001EF"/>
    <w:rsid w:val="00007322"/>
    <w:rsid w:val="00007728"/>
    <w:rsid w:val="00024584"/>
    <w:rsid w:val="00024730"/>
    <w:rsid w:val="00055E95"/>
    <w:rsid w:val="0007021F"/>
    <w:rsid w:val="00073D05"/>
    <w:rsid w:val="000B2BA5"/>
    <w:rsid w:val="000D08A6"/>
    <w:rsid w:val="000D31C9"/>
    <w:rsid w:val="000F2F8C"/>
    <w:rsid w:val="0010006E"/>
    <w:rsid w:val="001045A8"/>
    <w:rsid w:val="00114A91"/>
    <w:rsid w:val="00133AB1"/>
    <w:rsid w:val="001427E1"/>
    <w:rsid w:val="00163668"/>
    <w:rsid w:val="00167D6D"/>
    <w:rsid w:val="00171566"/>
    <w:rsid w:val="00174676"/>
    <w:rsid w:val="001755A8"/>
    <w:rsid w:val="00184014"/>
    <w:rsid w:val="00192008"/>
    <w:rsid w:val="001966A6"/>
    <w:rsid w:val="001C0E68"/>
    <w:rsid w:val="001C4B6F"/>
    <w:rsid w:val="001D0BF1"/>
    <w:rsid w:val="001D2F44"/>
    <w:rsid w:val="001E3120"/>
    <w:rsid w:val="001E31FD"/>
    <w:rsid w:val="001E7E0C"/>
    <w:rsid w:val="001F0BB0"/>
    <w:rsid w:val="001F4E6D"/>
    <w:rsid w:val="001F6140"/>
    <w:rsid w:val="00203573"/>
    <w:rsid w:val="0020597D"/>
    <w:rsid w:val="0020699A"/>
    <w:rsid w:val="00213B4C"/>
    <w:rsid w:val="002253B0"/>
    <w:rsid w:val="00236D54"/>
    <w:rsid w:val="00237879"/>
    <w:rsid w:val="00241D8C"/>
    <w:rsid w:val="00241FDB"/>
    <w:rsid w:val="0024720C"/>
    <w:rsid w:val="00254E27"/>
    <w:rsid w:val="002617AE"/>
    <w:rsid w:val="002638D0"/>
    <w:rsid w:val="002647D3"/>
    <w:rsid w:val="002711EA"/>
    <w:rsid w:val="00274229"/>
    <w:rsid w:val="00275EAE"/>
    <w:rsid w:val="00294998"/>
    <w:rsid w:val="00297F18"/>
    <w:rsid w:val="002A1945"/>
    <w:rsid w:val="002B2958"/>
    <w:rsid w:val="002B3FC8"/>
    <w:rsid w:val="002B58D0"/>
    <w:rsid w:val="002D23C5"/>
    <w:rsid w:val="002D6137"/>
    <w:rsid w:val="002E7E61"/>
    <w:rsid w:val="002F05E5"/>
    <w:rsid w:val="002F254D"/>
    <w:rsid w:val="002F30E4"/>
    <w:rsid w:val="002F618E"/>
    <w:rsid w:val="00304432"/>
    <w:rsid w:val="00307140"/>
    <w:rsid w:val="00316DFF"/>
    <w:rsid w:val="00325B57"/>
    <w:rsid w:val="00326B5A"/>
    <w:rsid w:val="00336056"/>
    <w:rsid w:val="003544E1"/>
    <w:rsid w:val="003579F0"/>
    <w:rsid w:val="00366398"/>
    <w:rsid w:val="003A0632"/>
    <w:rsid w:val="003A30E5"/>
    <w:rsid w:val="003A6ADF"/>
    <w:rsid w:val="003B5928"/>
    <w:rsid w:val="003D380F"/>
    <w:rsid w:val="003E03C9"/>
    <w:rsid w:val="003E160D"/>
    <w:rsid w:val="003E2125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30D8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06AD3"/>
    <w:rsid w:val="00510392"/>
    <w:rsid w:val="00513E2A"/>
    <w:rsid w:val="00516F96"/>
    <w:rsid w:val="00542357"/>
    <w:rsid w:val="00566A35"/>
    <w:rsid w:val="0056701E"/>
    <w:rsid w:val="005740D7"/>
    <w:rsid w:val="005754D5"/>
    <w:rsid w:val="005A0F26"/>
    <w:rsid w:val="005A1B10"/>
    <w:rsid w:val="005A6850"/>
    <w:rsid w:val="005B1B1B"/>
    <w:rsid w:val="005B2CA6"/>
    <w:rsid w:val="005B3DED"/>
    <w:rsid w:val="005C5932"/>
    <w:rsid w:val="005D3CA7"/>
    <w:rsid w:val="005D4CC1"/>
    <w:rsid w:val="005F4B91"/>
    <w:rsid w:val="005F55D2"/>
    <w:rsid w:val="006169AD"/>
    <w:rsid w:val="00622949"/>
    <w:rsid w:val="0062312F"/>
    <w:rsid w:val="00625F2C"/>
    <w:rsid w:val="0064617D"/>
    <w:rsid w:val="0065547B"/>
    <w:rsid w:val="006618E9"/>
    <w:rsid w:val="0068194B"/>
    <w:rsid w:val="00692703"/>
    <w:rsid w:val="006A1962"/>
    <w:rsid w:val="006B5D48"/>
    <w:rsid w:val="006B7D7B"/>
    <w:rsid w:val="006C1A5E"/>
    <w:rsid w:val="006E1507"/>
    <w:rsid w:val="006E331C"/>
    <w:rsid w:val="00712D8B"/>
    <w:rsid w:val="007273B7"/>
    <w:rsid w:val="00733E0A"/>
    <w:rsid w:val="0074403D"/>
    <w:rsid w:val="00746D44"/>
    <w:rsid w:val="007538DC"/>
    <w:rsid w:val="0075472E"/>
    <w:rsid w:val="00757803"/>
    <w:rsid w:val="0079206B"/>
    <w:rsid w:val="00796076"/>
    <w:rsid w:val="007C0566"/>
    <w:rsid w:val="007C1319"/>
    <w:rsid w:val="007C606B"/>
    <w:rsid w:val="007D45A2"/>
    <w:rsid w:val="007E6A61"/>
    <w:rsid w:val="00801140"/>
    <w:rsid w:val="00803404"/>
    <w:rsid w:val="00834955"/>
    <w:rsid w:val="00846A1D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8F7888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36DF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9F7F6C"/>
    <w:rsid w:val="00A10AC8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0F43"/>
    <w:rsid w:val="00A755E8"/>
    <w:rsid w:val="00A93A5D"/>
    <w:rsid w:val="00AB32F8"/>
    <w:rsid w:val="00AB610B"/>
    <w:rsid w:val="00AD0007"/>
    <w:rsid w:val="00AD360E"/>
    <w:rsid w:val="00AD40FB"/>
    <w:rsid w:val="00AD782D"/>
    <w:rsid w:val="00AE7650"/>
    <w:rsid w:val="00AF480C"/>
    <w:rsid w:val="00B10EBE"/>
    <w:rsid w:val="00B2351F"/>
    <w:rsid w:val="00B236F1"/>
    <w:rsid w:val="00B50AFB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A61CD"/>
    <w:rsid w:val="00BB4E51"/>
    <w:rsid w:val="00BD431F"/>
    <w:rsid w:val="00BE423E"/>
    <w:rsid w:val="00BF61AC"/>
    <w:rsid w:val="00C12F05"/>
    <w:rsid w:val="00C16C95"/>
    <w:rsid w:val="00C47FA6"/>
    <w:rsid w:val="00C57FC6"/>
    <w:rsid w:val="00C66A7D"/>
    <w:rsid w:val="00C779DA"/>
    <w:rsid w:val="00C814F7"/>
    <w:rsid w:val="00CA0489"/>
    <w:rsid w:val="00CA4B4D"/>
    <w:rsid w:val="00CB35C3"/>
    <w:rsid w:val="00CD323D"/>
    <w:rsid w:val="00CE4030"/>
    <w:rsid w:val="00CE64B3"/>
    <w:rsid w:val="00CF1A49"/>
    <w:rsid w:val="00CF2ABC"/>
    <w:rsid w:val="00CF7319"/>
    <w:rsid w:val="00D0630C"/>
    <w:rsid w:val="00D138A7"/>
    <w:rsid w:val="00D243A9"/>
    <w:rsid w:val="00D305E5"/>
    <w:rsid w:val="00D37CD3"/>
    <w:rsid w:val="00D66840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5537"/>
    <w:rsid w:val="00DE6534"/>
    <w:rsid w:val="00DF4D6C"/>
    <w:rsid w:val="00E01923"/>
    <w:rsid w:val="00E14498"/>
    <w:rsid w:val="00E2397A"/>
    <w:rsid w:val="00E254DB"/>
    <w:rsid w:val="00E300FC"/>
    <w:rsid w:val="00E32919"/>
    <w:rsid w:val="00E352BA"/>
    <w:rsid w:val="00E362DB"/>
    <w:rsid w:val="00E5632B"/>
    <w:rsid w:val="00E630EA"/>
    <w:rsid w:val="00E64E35"/>
    <w:rsid w:val="00E673FD"/>
    <w:rsid w:val="00E70240"/>
    <w:rsid w:val="00E71806"/>
    <w:rsid w:val="00E71E6B"/>
    <w:rsid w:val="00E81CC5"/>
    <w:rsid w:val="00E85A87"/>
    <w:rsid w:val="00E85B4A"/>
    <w:rsid w:val="00E93C24"/>
    <w:rsid w:val="00E9528E"/>
    <w:rsid w:val="00EA5099"/>
    <w:rsid w:val="00EC1351"/>
    <w:rsid w:val="00EC4CBF"/>
    <w:rsid w:val="00ED5797"/>
    <w:rsid w:val="00EE2CA8"/>
    <w:rsid w:val="00EE40FF"/>
    <w:rsid w:val="00EF17E8"/>
    <w:rsid w:val="00EF51D9"/>
    <w:rsid w:val="00F130DD"/>
    <w:rsid w:val="00F14F52"/>
    <w:rsid w:val="00F24884"/>
    <w:rsid w:val="00F361BD"/>
    <w:rsid w:val="00F465F7"/>
    <w:rsid w:val="00F476C4"/>
    <w:rsid w:val="00F61DF9"/>
    <w:rsid w:val="00F81960"/>
    <w:rsid w:val="00F8769D"/>
    <w:rsid w:val="00F9350C"/>
    <w:rsid w:val="00F94EB5"/>
    <w:rsid w:val="00F9624D"/>
    <w:rsid w:val="00FB17E5"/>
    <w:rsid w:val="00FB31C1"/>
    <w:rsid w:val="00FB58F2"/>
    <w:rsid w:val="00FC6AEA"/>
    <w:rsid w:val="00FD3D13"/>
    <w:rsid w:val="00FE43C6"/>
    <w:rsid w:val="00FE55A2"/>
    <w:rsid w:val="00FF6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0E8DB7"/>
  <w15:chartTrackingRefBased/>
  <w15:docId w15:val="{9273118C-4C34-4B88-9947-FD8258D05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u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urfulGrid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urfulGrid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urfulGrid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urfulGrid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urfulGrid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u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urfulList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urfulList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urfulList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urfulList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urfulList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u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mailSignature">
    <w:name w:val="E-mail Signature"/>
    <w:basedOn w:val="Normal"/>
    <w:link w:val="EmailSignatureChar"/>
    <w:uiPriority w:val="99"/>
    <w:semiHidden/>
    <w:unhideWhenUsed/>
    <w:rsid w:val="002647D3"/>
  </w:style>
  <w:style w:type="character" w:customStyle="1" w:styleId="EmailSignatureChar">
    <w:name w:val="Email Signature Char"/>
    <w:basedOn w:val="DefaultParagraphFont"/>
    <w:link w:val="E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u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urful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urful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urful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urful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urful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urful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u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urful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urful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urful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urful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urful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urful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u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urful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urful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urful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urful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urful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urful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u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Strong">
    <w:name w:val="Strong"/>
    <w:basedOn w:val="DefaultParagraphFont"/>
    <w:uiPriority w:val="22"/>
    <w:qFormat/>
    <w:rsid w:val="000D31C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154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2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radeep\AppData\Roaming\Microsoft\Templates\Chronological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B9F77C8FCD844738B3F3463983F2B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F05994-F195-48F8-B9BE-5C773B62A827}"/>
      </w:docPartPr>
      <w:docPartBody>
        <w:p w:rsidR="00C6212B" w:rsidRDefault="000040F5">
          <w:pPr>
            <w:pStyle w:val="8B9F77C8FCD844738B3F3463983F2B82"/>
          </w:pPr>
          <w:r w:rsidRPr="00CF1A49">
            <w:t>Address</w:t>
          </w:r>
        </w:p>
      </w:docPartBody>
    </w:docPart>
    <w:docPart>
      <w:docPartPr>
        <w:name w:val="D975D171897D46E8AD1CE905FE1022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66FE86-B136-4737-B6A8-12C79A7825E4}"/>
      </w:docPartPr>
      <w:docPartBody>
        <w:p w:rsidR="00C6212B" w:rsidRDefault="000040F5">
          <w:pPr>
            <w:pStyle w:val="D975D171897D46E8AD1CE905FE10220F"/>
          </w:pPr>
          <w:r w:rsidRPr="00CF1A49">
            <w:t>Email</w:t>
          </w:r>
        </w:p>
      </w:docPartBody>
    </w:docPart>
    <w:docPart>
      <w:docPartPr>
        <w:name w:val="E36A96F263704C138E5BF9582E409F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A032AD-8F7A-425B-9EE1-675A82EF5226}"/>
      </w:docPartPr>
      <w:docPartBody>
        <w:p w:rsidR="00C6212B" w:rsidRDefault="000040F5">
          <w:pPr>
            <w:pStyle w:val="E36A96F263704C138E5BF9582E409F18"/>
          </w:pPr>
          <w:r w:rsidRPr="00CF1A49">
            <w:t>·</w:t>
          </w:r>
        </w:p>
      </w:docPartBody>
    </w:docPart>
    <w:docPart>
      <w:docPartPr>
        <w:name w:val="DF0B82E5B6AE42289F667E5396CC30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952D14-A19F-4DAF-AB81-F20A2D73BAE4}"/>
      </w:docPartPr>
      <w:docPartBody>
        <w:p w:rsidR="00C6212B" w:rsidRDefault="000040F5">
          <w:pPr>
            <w:pStyle w:val="DF0B82E5B6AE42289F667E5396CC30F0"/>
          </w:pPr>
          <w:r w:rsidRPr="00CF1A49">
            <w:t>·</w:t>
          </w:r>
        </w:p>
      </w:docPartBody>
    </w:docPart>
    <w:docPart>
      <w:docPartPr>
        <w:name w:val="1B678A5E707146F5B212EA8DFFDC4F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E0C3E9-B52F-4AC4-82A0-5D47C3CA7555}"/>
      </w:docPartPr>
      <w:docPartBody>
        <w:p w:rsidR="00C6212B" w:rsidRDefault="000040F5">
          <w:pPr>
            <w:pStyle w:val="1B678A5E707146F5B212EA8DFFDC4F8E"/>
          </w:pPr>
          <w:r w:rsidRPr="00CF1A49">
            <w:t>Experience</w:t>
          </w:r>
        </w:p>
      </w:docPartBody>
    </w:docPart>
    <w:docPart>
      <w:docPartPr>
        <w:name w:val="7B86923EFA7F4CE3BD508B5CE93684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6D3DAD-9B97-4F60-9C30-E5A49CACC7A5}"/>
      </w:docPartPr>
      <w:docPartBody>
        <w:p w:rsidR="00C6212B" w:rsidRDefault="000040F5">
          <w:pPr>
            <w:pStyle w:val="7B86923EFA7F4CE3BD508B5CE93684B1"/>
          </w:pPr>
          <w:r w:rsidRPr="00CF1A49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Georgia">
    <w:altName w:val="﷽﷽﷽﷽﷽﷽﷽﷽᷀Ɣ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56B"/>
    <w:rsid w:val="000040F5"/>
    <w:rsid w:val="0019056B"/>
    <w:rsid w:val="00327617"/>
    <w:rsid w:val="00356CBC"/>
    <w:rsid w:val="003C5D50"/>
    <w:rsid w:val="003E0F1D"/>
    <w:rsid w:val="00813F67"/>
    <w:rsid w:val="00A3779C"/>
    <w:rsid w:val="00C6212B"/>
    <w:rsid w:val="00D85361"/>
    <w:rsid w:val="00DE112C"/>
    <w:rsid w:val="00E64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8B9F77C8FCD844738B3F3463983F2B82">
    <w:name w:val="8B9F77C8FCD844738B3F3463983F2B82"/>
  </w:style>
  <w:style w:type="paragraph" w:customStyle="1" w:styleId="D975D171897D46E8AD1CE905FE10220F">
    <w:name w:val="D975D171897D46E8AD1CE905FE10220F"/>
  </w:style>
  <w:style w:type="paragraph" w:customStyle="1" w:styleId="E36A96F263704C138E5BF9582E409F18">
    <w:name w:val="E36A96F263704C138E5BF9582E409F18"/>
  </w:style>
  <w:style w:type="paragraph" w:customStyle="1" w:styleId="DF0B82E5B6AE42289F667E5396CC30F0">
    <w:name w:val="DF0B82E5B6AE42289F667E5396CC30F0"/>
  </w:style>
  <w:style w:type="paragraph" w:customStyle="1" w:styleId="1B678A5E707146F5B212EA8DFFDC4F8E">
    <w:name w:val="1B678A5E707146F5B212EA8DFFDC4F8E"/>
  </w:style>
  <w:style w:type="character" w:styleId="SubtleReference">
    <w:name w:val="Subtle Reference"/>
    <w:basedOn w:val="DefaultParagraphFont"/>
    <w:uiPriority w:val="10"/>
    <w:qFormat/>
    <w:rsid w:val="00C6212B"/>
    <w:rPr>
      <w:b/>
      <w:caps w:val="0"/>
      <w:smallCaps/>
      <w:color w:val="595959" w:themeColor="text1" w:themeTint="A6"/>
    </w:rPr>
  </w:style>
  <w:style w:type="paragraph" w:customStyle="1" w:styleId="7B86923EFA7F4CE3BD508B5CE93684B1">
    <w:name w:val="7B86923EFA7F4CE3BD508B5CE93684B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C:\Users\pradeep\AppData\Roaming\Microsoft\Templates\Chronological Resume (Modern design).dotx</Template>
  <TotalTime>313</TotalTime>
  <Pages>5</Pages>
  <Words>1535</Words>
  <Characters>8750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</dc:creator>
  <cp:keywords/>
  <dc:description/>
  <cp:lastModifiedBy>Pradeep malage</cp:lastModifiedBy>
  <cp:revision>37</cp:revision>
  <cp:lastPrinted>2018-05-25T11:07:00Z</cp:lastPrinted>
  <dcterms:created xsi:type="dcterms:W3CDTF">2018-05-25T07:14:00Z</dcterms:created>
  <dcterms:modified xsi:type="dcterms:W3CDTF">2021-01-28T11:26:00Z</dcterms:modified>
  <cp:category/>
</cp:coreProperties>
</file>